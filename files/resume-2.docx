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머리글 레이아웃 표"/>
      </w:tblPr>
      <w:tblGrid>
        <w:gridCol w:w="4536"/>
        <w:gridCol w:w="4490"/>
      </w:tblGrid>
      <w:tr w:rsidR="00D92B95" w:rsidRPr="00DD3F86" w14:paraId="5735A4D2" w14:textId="77777777" w:rsidTr="00DD3F86">
        <w:tc>
          <w:tcPr>
            <w:tcW w:w="4536" w:type="dxa"/>
            <w:vAlign w:val="bottom"/>
          </w:tcPr>
          <w:p w14:paraId="47053E8D" w14:textId="3D004E9E" w:rsidR="00C84833" w:rsidRPr="00DD3F86" w:rsidRDefault="00D81299" w:rsidP="00C84833">
            <w:pPr>
              <w:pStyle w:val="a8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박인수</w:t>
            </w:r>
          </w:p>
        </w:tc>
        <w:tc>
          <w:tcPr>
            <w:tcW w:w="4490" w:type="dxa"/>
            <w:vAlign w:val="bottom"/>
          </w:tcPr>
          <w:tbl>
            <w:tblPr>
              <w:tblStyle w:val="a7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연락처 정보 표"/>
            </w:tblPr>
            <w:tblGrid>
              <w:gridCol w:w="4054"/>
              <w:gridCol w:w="436"/>
            </w:tblGrid>
            <w:tr w:rsidR="00932D92" w:rsidRPr="00DD3F86" w14:paraId="0DD7F841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D8290" w14:textId="40FCA0AE" w:rsidR="004E2970" w:rsidRPr="00DD3F86" w:rsidRDefault="00D81299" w:rsidP="004E2970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  <w:sz w:val="18"/>
                      <w:lang w:val="ko-KR" w:bidi="ko-KR"/>
                    </w:rPr>
                    <w:t xml:space="preserve">경기도 용인시 기흥구 구성로 </w:t>
                  </w:r>
                  <w:r>
                    <w:rPr>
                      <w:rFonts w:ascii="맑은 고딕" w:hAnsi="맑은 고딕"/>
                      <w:noProof/>
                      <w:sz w:val="18"/>
                      <w:lang w:val="ko-KR" w:bidi="ko-KR"/>
                    </w:rPr>
                    <w:t xml:space="preserve">90 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5C691E5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39939E08" wp14:editId="6F225AFE">
                            <wp:extent cx="118872" cy="118872"/>
                            <wp:effectExtent l="0" t="0" r="0" b="0"/>
                            <wp:docPr id="8" name="주소 아이콘" descr="주소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C42863" id="주소 아이콘" o:spid="_x0000_s1026" alt="주소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4F16AF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5B84F8" w14:textId="6472617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</w:rPr>
                    <w:t>0</w:t>
                  </w:r>
                  <w:r>
                    <w:rPr>
                      <w:rFonts w:ascii="맑은 고딕" w:hAnsi="맑은 고딕"/>
                      <w:noProof/>
                    </w:rPr>
                    <w:t>10-2376-8208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F08F024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1409A40F" wp14:editId="06050AD6">
                            <wp:extent cx="109728" cy="109728"/>
                            <wp:effectExtent l="0" t="0" r="5080" b="5080"/>
                            <wp:docPr id="31" name="전화 아이콘" descr="전화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DC777B" id="전화 아이콘" o:spid="_x0000_s1026" alt="전화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E70637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CA0A5E6" w14:textId="19528E0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Insoo67.park</w:t>
                  </w:r>
                  <w:r w:rsidR="007F3012" w:rsidRPr="00DD3F86">
                    <w:rPr>
                      <w:rFonts w:ascii="맑은 고딕" w:hAnsi="맑은 고딕" w:cs="Calibri" w:hint="eastAsia"/>
                      <w:noProof/>
                      <w:sz w:val="18"/>
                      <w:lang w:bidi="ko-KR"/>
                    </w:rPr>
                    <w:t>@</w:t>
                  </w: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A09362F" w14:textId="77777777" w:rsidR="00932D92" w:rsidRPr="00DD3F86" w:rsidRDefault="007307A3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5D6F40EC" wp14:editId="101A8F8E">
                            <wp:extent cx="137160" cy="91440"/>
                            <wp:effectExtent l="0" t="0" r="0" b="3810"/>
                            <wp:docPr id="5" name="자유형 5" descr="전자 메일 아이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1423A1" id="자유형 5" o:spid="_x0000_s1026" alt="전자 메일 아이콘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6A51051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4BB395B" w14:textId="1930CEA1" w:rsidR="00932D92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2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www.linkedin.com/in/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insoo-park</w:t>
                    </w:r>
                  </w:hyperlink>
                </w:p>
                <w:p w14:paraId="006BF89E" w14:textId="1491AAB3" w:rsidR="00D81299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3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h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ttp://github.com/insoo67park</w:t>
                    </w:r>
                  </w:hyperlink>
                </w:p>
                <w:p w14:paraId="74E0E5C2" w14:textId="4935D44C" w:rsidR="00D81299" w:rsidRPr="00D81299" w:rsidRDefault="00D81299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http://github.com/wondermelon4ever</w:t>
                  </w:r>
                </w:p>
                <w:p w14:paraId="78A3D2FE" w14:textId="409DCA70" w:rsidR="00D81299" w:rsidRPr="00D81299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http://lucky-sugar-park.github.io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EB6C9CF" w14:textId="77777777" w:rsidR="00932D92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6601EAB0" wp14:editId="7295534D">
                            <wp:extent cx="109728" cy="109728"/>
                            <wp:effectExtent l="0" t="0" r="5080" b="5080"/>
                            <wp:docPr id="56" name="LinkedIn 아이콘" descr="LinkedIn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AEF3B2" id="LinkedIn 아이콘" o:spid="_x0000_s1026" alt="LinkedIn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3FE25E86" w14:textId="149474E8" w:rsidR="00D81299" w:rsidRPr="00D81299" w:rsidRDefault="00D81299" w:rsidP="00932D92">
                  <w:pPr>
                    <w:pStyle w:val="affff9"/>
                    <w:rPr>
                      <w:rFonts w:ascii="맑은 고딕" w:hAnsi="맑은 고딕"/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13CDEA1" w14:textId="77777777" w:rsidR="00D92B95" w:rsidRPr="00DD3F86" w:rsidRDefault="00D92B95" w:rsidP="009D3336">
            <w:pPr>
              <w:pStyle w:val="a5"/>
              <w:rPr>
                <w:rFonts w:ascii="맑은 고딕" w:hAnsi="맑은 고딕"/>
                <w:noProof/>
              </w:rPr>
            </w:pPr>
          </w:p>
        </w:tc>
      </w:tr>
    </w:tbl>
    <w:p w14:paraId="3D854CA3" w14:textId="77777777" w:rsidR="00C41B80" w:rsidRPr="00A64264" w:rsidRDefault="00D81299" w:rsidP="00FF1889">
      <w:pPr>
        <w:rPr>
          <w:rStyle w:val="affc"/>
          <w:rFonts w:ascii="맑은 고딕" w:hAnsi="맑은 고딕" w:cs="Calibri Light"/>
          <w:b/>
          <w:bCs/>
          <w:noProof/>
          <w:color w:val="auto"/>
          <w:sz w:val="26"/>
          <w:szCs w:val="26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>커리어</w:t>
      </w:r>
    </w:p>
    <w:p w14:paraId="5B6B7033" w14:textId="6AD72288" w:rsidR="00B41060" w:rsidRDefault="00D81299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대부분을 </w:t>
      </w:r>
      <w:r w:rsidR="00AC7E3F"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S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</w:t>
      </w:r>
      <w:r w:rsidR="00307963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/</w:t>
      </w:r>
      <w:r w:rsidR="00307963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307963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T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현장에서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아키텍트로서 그리고 개발자로서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)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크고 작은 시스템의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아키텍처를 설계하고 구현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했습니다.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그 과정에서 자연스럽게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어플리케이션부터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IT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인프라까지,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UI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부터 D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BMS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까지 폭넓은 경험과 지식을 얻</w:t>
      </w:r>
      <w:r w:rsidR="00C41B8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었습니다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.</w:t>
      </w:r>
    </w:p>
    <w:p w14:paraId="7D91B9BA" w14:textId="489110C0" w:rsidR="00C41B80" w:rsidRPr="00A64264" w:rsidRDefault="00C41B80" w:rsidP="00FF1889">
      <w:pPr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 xml:space="preserve">SW </w:t>
      </w:r>
      <w:r w:rsidR="00D54165"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 xml:space="preserve">원칙과 </w:t>
      </w: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>철학</w:t>
      </w:r>
    </w:p>
    <w:p w14:paraId="2CC761DA" w14:textId="35633D58" w:rsidR="00B41060" w:rsidRDefault="00B41060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u w:val="none"/>
          <w:lang w:val="ko-KR" w:bidi="ko-KR"/>
        </w:rPr>
        <w:t>좋은 시스템 구축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에는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구현이 필수적입니다. 이는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기업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의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Pr="00D54165">
        <w:rPr>
          <w:rStyle w:val="affc"/>
          <w:rFonts w:ascii="맑은 고딕" w:hAnsi="맑은 고딕" w:cs="Calibri Light"/>
          <w:b/>
          <w:bCs/>
          <w:noProof/>
          <w:color w:val="auto"/>
          <w:sz w:val="20"/>
          <w:szCs w:val="20"/>
          <w:u w:val="none"/>
          <w:lang w:val="ko-KR" w:bidi="ko-KR"/>
        </w:rPr>
        <w:t>Business Agility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역량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을 향상으로 이어질 것입니다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.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다년간 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Chief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A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rchitect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로서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(IT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nfra, App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개발,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Da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ta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등 모든 분야의 아키텍처 책임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자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)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현장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활동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경험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에 의한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결론입니다.</w:t>
      </w:r>
    </w:p>
    <w:p w14:paraId="06102087" w14:textId="0DA0C2C2" w:rsidR="000B002D" w:rsidRDefault="000B002D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u w:val="none"/>
          <w:lang w:val="ko-KR" w:bidi="ko-KR"/>
        </w:rPr>
        <w:t>좋은 아키텍처를 구축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에는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이해관계자간 긴밀한 소통이 필수적입니다.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큰 시스템일수록,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결코 어느 한사람의 독단으로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아키텍처가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결정되어서는 안되며,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그렇게 될 수도 없습니다.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아무리 뛰어난 개념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B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ig Picture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가 있어도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개발자가 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60F17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시간부족 등의 이유로)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따르지 않는다면 무용지물이 되기 때문입니다.</w:t>
      </w:r>
    </w:p>
    <w:p w14:paraId="0E4C2B33" w14:textId="2B60E15E" w:rsidR="00160F17" w:rsidRDefault="00160F17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u w:val="none"/>
          <w:lang w:val="ko-KR" w:bidi="ko-KR"/>
        </w:rPr>
        <w:t>리더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는 올바른 방향제시와 구성원들의 자발적인 참여와 역량을 끌어낼 수 있어야 한다는 생각을 가지고 있습니다.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수십명의 개발조직을 이끈 적이 있는) 제 경험상 가장 효과적인 리더쉽은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솔선수범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”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소통을 기반으로 하되,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가장 어려운 기술적 난제들을 우선적으로 해결해 줌으로써 구성원들의 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할 수 있다는 자신감 상승과 더불어)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자발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적인 참여를 이끌어 낼 수 있었습니다.</w:t>
      </w:r>
    </w:p>
    <w:p w14:paraId="0E68FD2C" w14:textId="06A49F4A" w:rsidR="001822EA" w:rsidRDefault="00A64264" w:rsidP="00FF1889">
      <w:pPr>
        <w:rPr>
          <w:rFonts w:ascii="맑은 고딕" w:hAnsi="맑은 고딕"/>
          <w:noProof/>
          <w:sz w:val="20"/>
          <w:szCs w:val="20"/>
        </w:rPr>
      </w:pPr>
      <w:r w:rsidRPr="00A64264">
        <w:rPr>
          <w:rFonts w:ascii="맑은 고딕" w:hAnsi="맑은 고딕" w:hint="eastAsia"/>
          <w:b/>
          <w:bCs/>
          <w:noProof/>
        </w:rPr>
        <w:t xml:space="preserve">SW </w:t>
      </w:r>
      <w:r w:rsidR="001822EA" w:rsidRPr="00A64264">
        <w:rPr>
          <w:rFonts w:ascii="맑은 고딕" w:hAnsi="맑은 고딕" w:hint="eastAsia"/>
          <w:b/>
          <w:bCs/>
          <w:noProof/>
        </w:rPr>
        <w:t>엔지니어링 고전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중에 </w:t>
      </w:r>
      <w:r w:rsidR="001822EA">
        <w:rPr>
          <w:rFonts w:ascii="맑은 고딕" w:hAnsi="맑은 고딕"/>
          <w:noProof/>
          <w:sz w:val="20"/>
          <w:szCs w:val="20"/>
        </w:rPr>
        <w:t>“</w:t>
      </w:r>
      <w:r w:rsidR="001822EA" w:rsidRPr="00A64264">
        <w:rPr>
          <w:rFonts w:ascii="맑은 고딕" w:hAnsi="맑은 고딕"/>
          <w:b/>
          <w:bCs/>
          <w:noProof/>
          <w:sz w:val="20"/>
          <w:szCs w:val="20"/>
        </w:rPr>
        <w:t>Divide and Conquer</w:t>
      </w:r>
      <w:r w:rsidR="001822EA">
        <w:rPr>
          <w:rFonts w:ascii="맑은 고딕" w:hAnsi="맑은 고딕"/>
          <w:noProof/>
          <w:sz w:val="20"/>
          <w:szCs w:val="20"/>
        </w:rPr>
        <w:t>”</w:t>
      </w:r>
      <w:r w:rsidR="001822EA">
        <w:rPr>
          <w:rFonts w:ascii="맑은 고딕" w:hAnsi="맑은 고딕" w:hint="eastAsia"/>
          <w:noProof/>
          <w:sz w:val="20"/>
          <w:szCs w:val="20"/>
        </w:rPr>
        <w:t>라는 말이 있습니다.</w:t>
      </w:r>
      <w:r w:rsidR="001822EA">
        <w:rPr>
          <w:rFonts w:ascii="맑은 고딕" w:hAnsi="맑은 고딕"/>
          <w:noProof/>
          <w:sz w:val="20"/>
          <w:szCs w:val="20"/>
        </w:rPr>
        <w:t xml:space="preserve"> “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잘 쪼개고 </w:t>
      </w:r>
      <w:r w:rsidR="00166276">
        <w:rPr>
          <w:rFonts w:ascii="맑은 고딕" w:hAnsi="맑은 고딕"/>
          <w:noProof/>
          <w:sz w:val="20"/>
          <w:szCs w:val="20"/>
        </w:rPr>
        <w:t>잘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 합치는 것</w:t>
      </w:r>
      <w:r w:rsidR="001822EA">
        <w:rPr>
          <w:rFonts w:ascii="맑은 고딕" w:hAnsi="맑은 고딕"/>
          <w:noProof/>
          <w:sz w:val="20"/>
          <w:szCs w:val="20"/>
        </w:rPr>
        <w:t xml:space="preserve">” </w:t>
      </w:r>
      <w:r w:rsidR="001822EA">
        <w:rPr>
          <w:rFonts w:ascii="맑은 고딕" w:hAnsi="맑은 고딕" w:hint="eastAsia"/>
          <w:noProof/>
          <w:sz w:val="20"/>
          <w:szCs w:val="20"/>
        </w:rPr>
        <w:t>이것만 잘하면 아무리 어려운</w:t>
      </w:r>
      <w:r w:rsidR="001822EA">
        <w:rPr>
          <w:rFonts w:ascii="맑은 고딕" w:hAnsi="맑은 고딕"/>
          <w:noProof/>
          <w:sz w:val="20"/>
          <w:szCs w:val="20"/>
        </w:rPr>
        <w:t xml:space="preserve"> </w:t>
      </w:r>
      <w:r w:rsidR="001822EA">
        <w:rPr>
          <w:rFonts w:ascii="맑은 고딕" w:hAnsi="맑은 고딕" w:hint="eastAsia"/>
          <w:noProof/>
          <w:sz w:val="20"/>
          <w:szCs w:val="20"/>
        </w:rPr>
        <w:t>난제도 해결할 수 있다는 확신</w:t>
      </w:r>
      <w:r>
        <w:rPr>
          <w:rFonts w:ascii="맑은 고딕" w:hAnsi="맑은 고딕" w:hint="eastAsia"/>
          <w:noProof/>
          <w:sz w:val="20"/>
          <w:szCs w:val="20"/>
        </w:rPr>
        <w:t>이 있습니다.</w:t>
      </w:r>
      <w:r w:rsidR="001822EA">
        <w:rPr>
          <w:rFonts w:ascii="맑은 고딕" w:hAnsi="맑은 고딕"/>
          <w:noProof/>
          <w:sz w:val="20"/>
          <w:szCs w:val="20"/>
        </w:rPr>
        <w:t xml:space="preserve"> </w:t>
      </w:r>
      <w:r w:rsidR="001822EA">
        <w:rPr>
          <w:rFonts w:ascii="맑은 고딕" w:hAnsi="맑은 고딕" w:hint="eastAsia"/>
          <w:noProof/>
          <w:sz w:val="20"/>
          <w:szCs w:val="20"/>
        </w:rPr>
        <w:t>이 과정에서 프로그래밍 언어는 크게 중요하지 않습니다.</w:t>
      </w:r>
      <w:r w:rsidR="001822EA"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(</w:t>
      </w:r>
      <w:r w:rsidR="001822EA">
        <w:rPr>
          <w:rFonts w:ascii="맑은 고딕" w:hAnsi="맑은 고딕" w:hint="eastAsia"/>
          <w:noProof/>
          <w:sz w:val="20"/>
          <w:szCs w:val="20"/>
        </w:rPr>
        <w:t>언어는</w:t>
      </w:r>
      <w:r>
        <w:rPr>
          <w:rFonts w:ascii="맑은 고딕" w:hAnsi="맑은 고딕" w:hint="eastAsia"/>
          <w:noProof/>
          <w:sz w:val="20"/>
          <w:szCs w:val="20"/>
        </w:rPr>
        <w:t>)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 필요하면 학습하면 됩니다</w:t>
      </w:r>
      <w:r>
        <w:rPr>
          <w:rFonts w:ascii="맑은 고딕" w:hAnsi="맑은 고딕" w:hint="eastAsia"/>
          <w:noProof/>
          <w:sz w:val="20"/>
          <w:szCs w:val="20"/>
        </w:rPr>
        <w:t xml:space="preserve"> </w:t>
      </w:r>
      <w:r w:rsidR="001822EA">
        <w:rPr>
          <w:rFonts w:ascii="맑은 고딕" w:hAnsi="맑은 고딕"/>
          <w:noProof/>
          <w:sz w:val="20"/>
          <w:szCs w:val="20"/>
        </w:rPr>
        <w:t>(</w:t>
      </w:r>
      <w:r w:rsidR="001822EA">
        <w:rPr>
          <w:rFonts w:ascii="맑은 고딕" w:hAnsi="맑은 고딕" w:hint="eastAsia"/>
          <w:noProof/>
          <w:sz w:val="20"/>
          <w:szCs w:val="20"/>
        </w:rPr>
        <w:t>오히려 학습능력이 더 중요</w:t>
      </w:r>
      <w:r>
        <w:rPr>
          <w:rFonts w:ascii="맑은 고딕" w:hAnsi="맑은 고딕" w:hint="eastAsia"/>
          <w:noProof/>
          <w:sz w:val="20"/>
          <w:szCs w:val="20"/>
        </w:rPr>
        <w:t>합니다</w:t>
      </w:r>
      <w:r w:rsidR="001822EA">
        <w:rPr>
          <w:rFonts w:ascii="맑은 고딕" w:hAnsi="맑은 고딕" w:hint="eastAsia"/>
          <w:noProof/>
          <w:sz w:val="20"/>
          <w:szCs w:val="20"/>
        </w:rPr>
        <w:t>)</w:t>
      </w:r>
    </w:p>
    <w:p w14:paraId="03A66E6A" w14:textId="14DF422A" w:rsidR="00D54165" w:rsidRPr="00A64264" w:rsidRDefault="00D54165" w:rsidP="00FF1889">
      <w:pPr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</w:pPr>
      <w:r w:rsidRP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 xml:space="preserve">IT </w:t>
      </w:r>
      <w:r w:rsidRPr="00A64264"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  <w:t>패러다임의</w:t>
      </w:r>
      <w:r w:rsidRP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 xml:space="preserve"> </w:t>
      </w:r>
      <w:r w:rsidRPr="00A64264"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  <w:t>변화</w:t>
      </w:r>
      <w:r w:rsid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>와</w:t>
      </w:r>
      <w:r w:rsid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 xml:space="preserve"> </w:t>
      </w:r>
      <w:r w:rsid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>적</w:t>
      </w:r>
      <w:r w:rsidR="00433FC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>응</w:t>
      </w:r>
    </w:p>
    <w:p w14:paraId="77AC9FCC" w14:textId="5BEB75DE" w:rsidR="008E6BB9" w:rsidRDefault="00433FC4" w:rsidP="00FF1889">
      <w:pPr>
        <w:rPr>
          <w:rFonts w:ascii="맑은 고딕" w:hAnsi="맑은 고딕"/>
          <w:noProof/>
          <w:sz w:val="20"/>
          <w:szCs w:val="20"/>
        </w:rPr>
      </w:pPr>
      <w:r w:rsidRPr="00433FC4">
        <w:rPr>
          <w:rFonts w:ascii="맑은 고딕" w:hAnsi="맑은 고딕" w:hint="eastAsia"/>
          <w:b/>
          <w:bCs/>
          <w:noProof/>
        </w:rPr>
        <w:t xml:space="preserve">몇 번의 </w:t>
      </w:r>
      <w:r w:rsidR="008E6BB9" w:rsidRPr="00433FC4">
        <w:rPr>
          <w:rFonts w:ascii="맑은 고딕" w:hAnsi="맑은 고딕"/>
          <w:b/>
          <w:bCs/>
          <w:noProof/>
        </w:rPr>
        <w:t xml:space="preserve">IT </w:t>
      </w:r>
      <w:r w:rsidRPr="00433FC4">
        <w:rPr>
          <w:rFonts w:ascii="맑은 고딕" w:hAnsi="맑은 고딕" w:hint="eastAsia"/>
          <w:b/>
          <w:bCs/>
          <w:noProof/>
        </w:rPr>
        <w:t>패러다임의 변화</w:t>
      </w:r>
      <w:r>
        <w:rPr>
          <w:rFonts w:ascii="맑은 고딕" w:hAnsi="맑은 고딕" w:hint="eastAsia"/>
          <w:noProof/>
          <w:sz w:val="20"/>
          <w:szCs w:val="20"/>
        </w:rPr>
        <w:t xml:space="preserve">가 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지난 </w:t>
      </w:r>
      <w:r w:rsidR="008E6BB9">
        <w:rPr>
          <w:rFonts w:ascii="맑은 고딕" w:hAnsi="맑은 고딕"/>
          <w:noProof/>
          <w:sz w:val="20"/>
          <w:szCs w:val="20"/>
        </w:rPr>
        <w:t>20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여년 동안 </w:t>
      </w:r>
      <w:r>
        <w:rPr>
          <w:rFonts w:ascii="맑은 고딕" w:hAnsi="맑은 고딕" w:hint="eastAsia"/>
          <w:noProof/>
          <w:sz w:val="20"/>
          <w:szCs w:val="20"/>
        </w:rPr>
        <w:t>있어왔</w:t>
      </w:r>
      <w:r w:rsidR="00E96693">
        <w:rPr>
          <w:rFonts w:ascii="맑은 고딕" w:hAnsi="맑은 고딕" w:hint="eastAsia"/>
          <w:noProof/>
          <w:sz w:val="20"/>
          <w:szCs w:val="20"/>
        </w:rPr>
        <w:t>습니다.</w:t>
      </w:r>
      <w:r w:rsidR="008E6BB9">
        <w:rPr>
          <w:rFonts w:ascii="맑은 고딕" w:hAnsi="맑은 고딕"/>
          <w:noProof/>
          <w:sz w:val="20"/>
          <w:szCs w:val="20"/>
        </w:rPr>
        <w:t xml:space="preserve"> </w:t>
      </w:r>
      <w:r w:rsidR="008E6BB9" w:rsidRPr="00433FC4">
        <w:rPr>
          <w:rFonts w:ascii="맑은 고딕" w:hAnsi="맑은 고딕" w:hint="eastAsia"/>
          <w:b/>
          <w:bCs/>
          <w:noProof/>
          <w:sz w:val="20"/>
          <w:szCs w:val="20"/>
        </w:rPr>
        <w:t>웹 기술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의 태동으로 인한 어플리케이션 개발 기술/방식 변화가 </w:t>
      </w:r>
      <w:r w:rsidR="00E96693">
        <w:rPr>
          <w:rFonts w:ascii="맑은 고딕" w:hAnsi="맑은 고딕" w:hint="eastAsia"/>
          <w:noProof/>
          <w:sz w:val="20"/>
          <w:szCs w:val="20"/>
        </w:rPr>
        <w:t>있었고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, 지금 우리가 겪고 있는 </w:t>
      </w:r>
      <w:r w:rsidR="008E6BB9">
        <w:rPr>
          <w:rFonts w:ascii="맑은 고딕" w:hAnsi="맑은 고딕"/>
          <w:noProof/>
          <w:sz w:val="20"/>
          <w:szCs w:val="20"/>
        </w:rPr>
        <w:t>(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기업의 </w:t>
      </w:r>
      <w:r w:rsidR="008E6BB9">
        <w:rPr>
          <w:rFonts w:ascii="맑은 고딕" w:hAnsi="맑은 고딕"/>
          <w:noProof/>
          <w:sz w:val="20"/>
          <w:szCs w:val="20"/>
        </w:rPr>
        <w:t xml:space="preserve">IT </w:t>
      </w:r>
      <w:r w:rsidR="008E6BB9">
        <w:rPr>
          <w:rFonts w:ascii="맑은 고딕" w:hAnsi="맑은 고딕" w:hint="eastAsia"/>
          <w:noProof/>
          <w:sz w:val="20"/>
          <w:szCs w:val="20"/>
        </w:rPr>
        <w:t>환경을 통째로 바꾸고 있는)</w:t>
      </w:r>
      <w:r w:rsidR="008E6BB9">
        <w:rPr>
          <w:rFonts w:ascii="맑은 고딕" w:hAnsi="맑은 고딕"/>
          <w:noProof/>
          <w:sz w:val="20"/>
          <w:szCs w:val="20"/>
        </w:rPr>
        <w:t xml:space="preserve"> </w:t>
      </w:r>
      <w:r w:rsidR="008E6BB9" w:rsidRPr="00433FC4">
        <w:rPr>
          <w:rFonts w:ascii="맑은 고딕" w:hAnsi="맑은 고딕" w:hint="eastAsia"/>
          <w:b/>
          <w:bCs/>
          <w:noProof/>
          <w:sz w:val="20"/>
          <w:szCs w:val="20"/>
        </w:rPr>
        <w:t>클라우드</w:t>
      </w:r>
      <w:r w:rsidR="00E96693">
        <w:rPr>
          <w:rFonts w:ascii="맑은 고딕" w:hAnsi="맑은 고딕" w:hint="eastAsia"/>
          <w:noProof/>
          <w:sz w:val="20"/>
          <w:szCs w:val="20"/>
        </w:rPr>
        <w:t>로 인한 변화입니다</w:t>
      </w:r>
      <w:r w:rsidR="008E6BB9">
        <w:rPr>
          <w:rFonts w:ascii="맑은 고딕" w:hAnsi="맑은 고딕" w:hint="eastAsia"/>
          <w:noProof/>
          <w:sz w:val="20"/>
          <w:szCs w:val="20"/>
        </w:rPr>
        <w:t>.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이 과정에서 많은 엔지니어 들이 </w:t>
      </w:r>
      <w:r w:rsidR="00E96693">
        <w:rPr>
          <w:rFonts w:ascii="맑은 고딕" w:hAnsi="맑은 고딕"/>
          <w:noProof/>
          <w:sz w:val="20"/>
          <w:szCs w:val="20"/>
        </w:rPr>
        <w:t>“</w:t>
      </w:r>
      <w:r w:rsidR="00E96693">
        <w:rPr>
          <w:rFonts w:ascii="맑은 고딕" w:hAnsi="맑은 고딕" w:hint="eastAsia"/>
          <w:noProof/>
          <w:sz w:val="20"/>
          <w:szCs w:val="20"/>
        </w:rPr>
        <w:t>나는 여기 까지</w:t>
      </w:r>
      <w:r w:rsidR="00E96693">
        <w:rPr>
          <w:rFonts w:ascii="맑은 고딕" w:hAnsi="맑은 고딕"/>
          <w:noProof/>
          <w:sz w:val="20"/>
          <w:szCs w:val="20"/>
        </w:rPr>
        <w:t>”</w:t>
      </w:r>
      <w:r w:rsidR="00E96693">
        <w:rPr>
          <w:rFonts w:ascii="맑은 고딕" w:hAnsi="맑은 고딕" w:hint="eastAsia"/>
          <w:noProof/>
          <w:sz w:val="20"/>
          <w:szCs w:val="20"/>
        </w:rPr>
        <w:t>는 말과 함께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기술을 포기하고 </w:t>
      </w:r>
      <w:r w:rsidR="00201DE3">
        <w:rPr>
          <w:rFonts w:ascii="맑은 고딕" w:hAnsi="맑은 고딕" w:hint="eastAsia"/>
          <w:noProof/>
          <w:sz w:val="20"/>
          <w:szCs w:val="20"/>
        </w:rPr>
        <w:t>다른 분야로 전향하</w:t>
      </w:r>
      <w:r w:rsidR="00E96693">
        <w:rPr>
          <w:rFonts w:ascii="맑은 고딕" w:hAnsi="맑은 고딕" w:hint="eastAsia"/>
          <w:noProof/>
          <w:sz w:val="20"/>
          <w:szCs w:val="20"/>
        </w:rPr>
        <w:t>는 것을 많이 봐왔습니다</w:t>
      </w:r>
      <w:r w:rsidR="00201DE3">
        <w:rPr>
          <w:rFonts w:ascii="맑은 고딕" w:hAnsi="맑은 고딕" w:hint="eastAsia"/>
          <w:noProof/>
          <w:sz w:val="20"/>
          <w:szCs w:val="20"/>
        </w:rPr>
        <w:t>.</w:t>
      </w:r>
    </w:p>
    <w:p w14:paraId="3C2877BD" w14:textId="26E8016D" w:rsidR="001822EA" w:rsidRDefault="008E6BB9" w:rsidP="00FF1889">
      <w:pPr>
        <w:rPr>
          <w:rFonts w:ascii="맑은 고딕" w:hAnsi="맑은 고딕"/>
          <w:noProof/>
          <w:sz w:val="20"/>
          <w:szCs w:val="20"/>
        </w:rPr>
      </w:pPr>
      <w:r w:rsidRPr="00433FC4">
        <w:rPr>
          <w:rFonts w:ascii="맑은 고딕" w:hAnsi="맑은 고딕" w:hint="eastAsia"/>
          <w:b/>
          <w:bCs/>
          <w:noProof/>
        </w:rPr>
        <w:t>개인적으로</w:t>
      </w:r>
      <w:r>
        <w:rPr>
          <w:rFonts w:ascii="맑은 고딕" w:hAnsi="맑은 고딕" w:hint="eastAsia"/>
          <w:noProof/>
          <w:sz w:val="20"/>
          <w:szCs w:val="20"/>
        </w:rPr>
        <w:t xml:space="preserve">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웹 기술로인한 </w:t>
      </w:r>
      <w:r>
        <w:rPr>
          <w:rFonts w:ascii="맑은 고딕" w:hAnsi="맑은 고딕" w:hint="eastAsia"/>
          <w:noProof/>
          <w:sz w:val="20"/>
          <w:szCs w:val="20"/>
        </w:rPr>
        <w:t>변화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와 그 이후의 다른 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작은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변화들도 </w:t>
      </w:r>
      <w:r>
        <w:rPr>
          <w:rFonts w:ascii="맑은 고딕" w:hAnsi="맑은 고딕" w:hint="eastAsia"/>
          <w:noProof/>
          <w:sz w:val="20"/>
          <w:szCs w:val="20"/>
        </w:rPr>
        <w:t>어렵지 않게 적응했었</w:t>
      </w:r>
      <w:r w:rsidR="00433FC4">
        <w:rPr>
          <w:rFonts w:ascii="맑은 고딕" w:hAnsi="맑은 고딕" w:hint="eastAsia"/>
          <w:noProof/>
          <w:sz w:val="20"/>
          <w:szCs w:val="20"/>
        </w:rPr>
        <w:t>습니다만</w:t>
      </w:r>
      <w:r>
        <w:rPr>
          <w:rFonts w:ascii="맑은 고딕" w:hAnsi="맑은 고딕" w:hint="eastAsia"/>
          <w:noProof/>
          <w:sz w:val="20"/>
          <w:szCs w:val="20"/>
        </w:rPr>
        <w:t>,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Pr="00433FC4">
        <w:rPr>
          <w:rFonts w:ascii="맑은 고딕" w:hAnsi="맑은 고딕" w:hint="eastAsia"/>
          <w:b/>
          <w:bCs/>
          <w:noProof/>
          <w:sz w:val="20"/>
          <w:szCs w:val="20"/>
        </w:rPr>
        <w:t xml:space="preserve">지금의 </w:t>
      </w:r>
      <w:r w:rsidR="00201DE3" w:rsidRPr="00433FC4">
        <w:rPr>
          <w:rFonts w:ascii="맑은 고딕" w:hAnsi="맑은 고딕" w:hint="eastAsia"/>
          <w:b/>
          <w:bCs/>
          <w:noProof/>
          <w:sz w:val="20"/>
          <w:szCs w:val="20"/>
        </w:rPr>
        <w:t>클라우드로</w:t>
      </w:r>
      <w:r w:rsidR="00307963" w:rsidRPr="00433FC4">
        <w:rPr>
          <w:rFonts w:ascii="맑은 고딕" w:hAnsi="맑은 고딕" w:hint="eastAsia"/>
          <w:b/>
          <w:bCs/>
          <w:noProof/>
          <w:sz w:val="20"/>
          <w:szCs w:val="20"/>
        </w:rPr>
        <w:t>/A</w:t>
      </w:r>
      <w:r w:rsidR="00307963">
        <w:rPr>
          <w:rFonts w:ascii="맑은 고딕" w:hAnsi="맑은 고딕"/>
          <w:noProof/>
          <w:sz w:val="20"/>
          <w:szCs w:val="20"/>
        </w:rPr>
        <w:t xml:space="preserve">I </w:t>
      </w:r>
      <w:r w:rsidR="00307963">
        <w:rPr>
          <w:rFonts w:ascii="맑은 고딕" w:hAnsi="맑은 고딕" w:hint="eastAsia"/>
          <w:noProof/>
          <w:sz w:val="20"/>
          <w:szCs w:val="20"/>
        </w:rPr>
        <w:t>기술의 발전으로 인한</w:t>
      </w:r>
      <w:r>
        <w:rPr>
          <w:rFonts w:ascii="맑은 고딕" w:hAnsi="맑은 고딕" w:hint="eastAsia"/>
          <w:noProof/>
          <w:sz w:val="20"/>
          <w:szCs w:val="20"/>
        </w:rPr>
        <w:t xml:space="preserve"> 변화는 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(그 변화의 폭이 너무커서) </w:t>
      </w:r>
      <w:r>
        <w:rPr>
          <w:rFonts w:ascii="맑은 고딕" w:hAnsi="맑은 고딕" w:hint="eastAsia"/>
          <w:noProof/>
          <w:sz w:val="20"/>
          <w:szCs w:val="20"/>
        </w:rPr>
        <w:t>적응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과 </w:t>
      </w:r>
      <w:r w:rsidR="00307963">
        <w:rPr>
          <w:rFonts w:ascii="맑은 고딕" w:hAnsi="맑은 고딕" w:hint="eastAsia"/>
          <w:noProof/>
          <w:sz w:val="20"/>
          <w:szCs w:val="20"/>
        </w:rPr>
        <w:t>체득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에 </w:t>
      </w:r>
      <w:r>
        <w:rPr>
          <w:rFonts w:ascii="맑은 고딕" w:hAnsi="맑은 고딕" w:hint="eastAsia"/>
          <w:noProof/>
          <w:sz w:val="20"/>
          <w:szCs w:val="20"/>
        </w:rPr>
        <w:t>적지 않은 시간이 걸</w:t>
      </w:r>
      <w:r w:rsidR="00201DE3">
        <w:rPr>
          <w:rFonts w:ascii="맑은 고딕" w:hAnsi="맑은 고딕" w:hint="eastAsia"/>
          <w:noProof/>
          <w:sz w:val="20"/>
          <w:szCs w:val="20"/>
        </w:rPr>
        <w:t>렸습니다.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(이전의 지식 덕분에 남들보다는 훨씬 빨리 적응했지만) </w:t>
      </w:r>
      <w:r>
        <w:rPr>
          <w:rFonts w:ascii="맑은 고딕" w:hAnsi="맑은 고딕" w:hint="eastAsia"/>
          <w:noProof/>
          <w:sz w:val="20"/>
          <w:szCs w:val="20"/>
        </w:rPr>
        <w:t>그 동안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의 </w:t>
      </w:r>
      <w:r>
        <w:rPr>
          <w:rFonts w:ascii="맑은 고딕" w:hAnsi="맑은 고딕" w:hint="eastAsia"/>
          <w:noProof/>
          <w:sz w:val="20"/>
          <w:szCs w:val="20"/>
        </w:rPr>
        <w:t xml:space="preserve"> 경험/지식/기술을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거의 </w:t>
      </w:r>
      <w:r w:rsidR="00E96693">
        <w:rPr>
          <w:rFonts w:ascii="맑은 고딕" w:hAnsi="맑은 고딕"/>
          <w:noProof/>
          <w:sz w:val="20"/>
          <w:szCs w:val="20"/>
        </w:rPr>
        <w:t>Zero Base</w:t>
      </w:r>
      <w:r w:rsidR="00E96693">
        <w:rPr>
          <w:rFonts w:ascii="맑은 고딕" w:hAnsi="맑은 고딕" w:hint="eastAsia"/>
          <w:noProof/>
          <w:sz w:val="20"/>
          <w:szCs w:val="20"/>
        </w:rPr>
        <w:t>에서 새로 시작해야 했기 때문</w:t>
      </w:r>
      <w:r w:rsidR="00201DE3">
        <w:rPr>
          <w:rFonts w:ascii="맑은 고딕" w:hAnsi="맑은 고딕" w:hint="eastAsia"/>
          <w:noProof/>
          <w:sz w:val="20"/>
          <w:szCs w:val="20"/>
        </w:rPr>
        <w:t>입니다.</w:t>
      </w:r>
    </w:p>
    <w:p w14:paraId="177DD6A2" w14:textId="6C94413E" w:rsidR="00201DE3" w:rsidRDefault="006163C0" w:rsidP="00FF1889">
      <w:pPr>
        <w:rPr>
          <w:rFonts w:ascii="맑은 고딕" w:hAnsi="맑은 고딕"/>
          <w:noProof/>
          <w:sz w:val="20"/>
          <w:szCs w:val="20"/>
        </w:rPr>
      </w:pPr>
      <w:r w:rsidRPr="00433FC4">
        <w:rPr>
          <w:rFonts w:ascii="맑은 고딕" w:hAnsi="맑은 고딕"/>
          <w:b/>
          <w:bCs/>
          <w:noProof/>
        </w:rPr>
        <w:t>IT</w:t>
      </w:r>
      <w:r w:rsidRPr="00433FC4">
        <w:rPr>
          <w:rFonts w:ascii="맑은 고딕" w:hAnsi="맑은 고딕" w:hint="eastAsia"/>
          <w:b/>
          <w:bCs/>
          <w:noProof/>
        </w:rPr>
        <w:t>기술의 발전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으로 인해, </w:t>
      </w:r>
      <w:r>
        <w:rPr>
          <w:rFonts w:ascii="맑은 고딕" w:hAnsi="맑은 고딕" w:hint="eastAsia"/>
          <w:noProof/>
          <w:sz w:val="20"/>
          <w:szCs w:val="20"/>
        </w:rPr>
        <w:t>이런 변화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는 </w:t>
      </w:r>
      <w:r>
        <w:rPr>
          <w:rFonts w:ascii="맑은 고딕" w:hAnsi="맑은 고딕" w:hint="eastAsia"/>
          <w:noProof/>
          <w:sz w:val="20"/>
          <w:szCs w:val="20"/>
        </w:rPr>
        <w:t xml:space="preserve">더욱 가속화 </w:t>
      </w:r>
      <w:r w:rsidR="00433FC4">
        <w:rPr>
          <w:rFonts w:ascii="맑은 고딕" w:hAnsi="맑은 고딕" w:hint="eastAsia"/>
          <w:noProof/>
          <w:sz w:val="20"/>
          <w:szCs w:val="20"/>
        </w:rPr>
        <w:t>될</w:t>
      </w:r>
      <w:r>
        <w:rPr>
          <w:rFonts w:ascii="맑은 고딕" w:hAnsi="맑은 고딕" w:hint="eastAsia"/>
          <w:noProof/>
          <w:sz w:val="20"/>
          <w:szCs w:val="20"/>
        </w:rPr>
        <w:t xml:space="preserve"> 것입니다.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하지만 I</w:t>
      </w:r>
      <w:r>
        <w:rPr>
          <w:rFonts w:ascii="맑은 고딕" w:hAnsi="맑은 고딕"/>
          <w:noProof/>
          <w:sz w:val="20"/>
          <w:szCs w:val="20"/>
        </w:rPr>
        <w:t xml:space="preserve">T </w:t>
      </w:r>
      <w:r>
        <w:rPr>
          <w:rFonts w:ascii="맑은 고딕" w:hAnsi="맑은 고딕" w:hint="eastAsia"/>
          <w:noProof/>
          <w:sz w:val="20"/>
          <w:szCs w:val="20"/>
        </w:rPr>
        <w:t xml:space="preserve">시스템의 목적은 기업의 </w:t>
      </w:r>
      <w:r>
        <w:rPr>
          <w:rFonts w:ascii="맑은 고딕" w:hAnsi="맑은 고딕"/>
          <w:noProof/>
          <w:sz w:val="20"/>
          <w:szCs w:val="20"/>
        </w:rPr>
        <w:t xml:space="preserve">Business </w:t>
      </w:r>
      <w:r>
        <w:rPr>
          <w:rFonts w:ascii="맑은 고딕" w:hAnsi="맑은 고딕" w:hint="eastAsia"/>
          <w:noProof/>
          <w:sz w:val="20"/>
          <w:szCs w:val="20"/>
        </w:rPr>
        <w:t xml:space="preserve">역량향상이고 아키텍처와 소스코드는 기업의 </w:t>
      </w:r>
      <w:r>
        <w:rPr>
          <w:rFonts w:ascii="맑은 고딕" w:hAnsi="맑은 고딕"/>
          <w:noProof/>
          <w:sz w:val="20"/>
          <w:szCs w:val="20"/>
        </w:rPr>
        <w:t>Business Agility</w:t>
      </w:r>
      <w:r>
        <w:rPr>
          <w:rFonts w:ascii="맑은 고딕" w:hAnsi="맑은 고딕" w:hint="eastAsia"/>
          <w:noProof/>
          <w:sz w:val="20"/>
          <w:szCs w:val="20"/>
        </w:rPr>
        <w:t>능력을 증대 시키는 방향으로 진화해야 한다는 점은 변하지 않을 것입니다.</w:t>
      </w:r>
    </w:p>
    <w:p w14:paraId="607770FC" w14:textId="1A5720CE" w:rsidR="00A64264" w:rsidRPr="00A64264" w:rsidRDefault="00A64264" w:rsidP="00FF1889">
      <w:pPr>
        <w:rPr>
          <w:rFonts w:ascii="맑은 고딕" w:hAnsi="맑은 고딕" w:hint="eastAsia"/>
          <w:b/>
          <w:bCs/>
          <w:noProof/>
          <w:sz w:val="26"/>
          <w:szCs w:val="26"/>
        </w:rPr>
      </w:pPr>
      <w:r w:rsidRPr="00A64264">
        <w:rPr>
          <w:rFonts w:ascii="맑은 고딕" w:hAnsi="맑은 고딕" w:hint="eastAsia"/>
          <w:b/>
          <w:bCs/>
          <w:noProof/>
          <w:sz w:val="26"/>
          <w:szCs w:val="26"/>
        </w:rPr>
        <w:t>앞으로</w:t>
      </w:r>
    </w:p>
    <w:p w14:paraId="141E3BF4" w14:textId="313CDD24" w:rsidR="002D0745" w:rsidRPr="00201DE3" w:rsidRDefault="006163C0" w:rsidP="00FF1889">
      <w:pPr>
        <w:rPr>
          <w:rFonts w:ascii="맑은 고딕" w:hAnsi="맑은 고딕" w:hint="eastAsia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>(거창하지는 않</w:t>
      </w:r>
      <w:r w:rsidR="00A847C6">
        <w:rPr>
          <w:rFonts w:ascii="맑은 고딕" w:hAnsi="맑은 고딕" w:hint="eastAsia"/>
          <w:noProof/>
          <w:sz w:val="20"/>
          <w:szCs w:val="20"/>
        </w:rPr>
        <w:t>지만</w:t>
      </w:r>
      <w:r>
        <w:rPr>
          <w:rFonts w:ascii="맑은 고딕" w:hAnsi="맑은 고딕" w:hint="eastAsia"/>
          <w:noProof/>
          <w:sz w:val="20"/>
          <w:szCs w:val="20"/>
        </w:rPr>
        <w:t>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한</w:t>
      </w:r>
      <w:r>
        <w:rPr>
          <w:rFonts w:ascii="맑은 고딕" w:hAnsi="맑은 고딕" w:hint="eastAsia"/>
          <w:noProof/>
          <w:sz w:val="20"/>
          <w:szCs w:val="20"/>
        </w:rPr>
        <w:t xml:space="preserve"> 분야에 일가를 이루고</w:t>
      </w:r>
      <w:r>
        <w:rPr>
          <w:rFonts w:ascii="맑은 고딕" w:hAnsi="맑은 고딕"/>
          <w:noProof/>
          <w:sz w:val="20"/>
          <w:szCs w:val="20"/>
        </w:rPr>
        <w:t xml:space="preserve">, </w:t>
      </w:r>
      <w:r>
        <w:rPr>
          <w:rFonts w:ascii="맑은 고딕" w:hAnsi="맑은 고딕" w:hint="eastAsia"/>
          <w:noProof/>
          <w:sz w:val="20"/>
          <w:szCs w:val="20"/>
        </w:rPr>
        <w:t>아키텍트로서 소프트웨어 개발자로서 족적을 남기고자 노력하고</w:t>
      </w:r>
      <w:r w:rsidR="00307963">
        <w:rPr>
          <w:rFonts w:ascii="맑은 고딕" w:hAnsi="맑은 고딕" w:hint="eastAsia"/>
          <w:noProof/>
          <w:sz w:val="20"/>
          <w:szCs w:val="20"/>
        </w:rPr>
        <w:t xml:space="preserve"> 있고</w:t>
      </w:r>
      <w:r w:rsidR="00307963">
        <w:rPr>
          <w:rFonts w:ascii="맑은 고딕" w:hAnsi="맑은 고딕"/>
          <w:noProof/>
          <w:sz w:val="20"/>
          <w:szCs w:val="20"/>
        </w:rPr>
        <w:t xml:space="preserve">, </w:t>
      </w:r>
      <w:r w:rsidR="00307963">
        <w:rPr>
          <w:rFonts w:ascii="맑은 고딕" w:hAnsi="맑은 고딕" w:hint="eastAsia"/>
          <w:noProof/>
          <w:sz w:val="20"/>
          <w:szCs w:val="20"/>
        </w:rPr>
        <w:t>또 그것을 이루고자 하는 목표가 있습니다</w:t>
      </w:r>
      <w:r>
        <w:rPr>
          <w:rFonts w:ascii="맑은 고딕" w:hAnsi="맑은 고딕" w:hint="eastAsia"/>
          <w:noProof/>
          <w:sz w:val="20"/>
          <w:szCs w:val="20"/>
        </w:rPr>
        <w:t>.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저도 오픈소스를 통해서 많은 도움을 받았기 때문에,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기회가 될 때마다 오픈소스를 통해서 세상에 기여하고자 합니다.</w:t>
      </w:r>
    </w:p>
    <w:p w14:paraId="102D8381" w14:textId="3D1A9C44" w:rsidR="001429F9" w:rsidRDefault="002D0745" w:rsidP="001429F9">
      <w:pPr>
        <w:pStyle w:val="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lastRenderedPageBreak/>
        <w:t>주요 보유기술(역량)</w:t>
      </w:r>
    </w:p>
    <w:p w14:paraId="5ACA8EAF" w14:textId="55E45E72" w:rsidR="002D0745" w:rsidRPr="001429F9" w:rsidRDefault="002D0745" w:rsidP="001429F9">
      <w:pPr>
        <w:pStyle w:val="30"/>
        <w:ind w:left="310" w:hangingChars="129" w:hanging="310"/>
        <w:rPr>
          <w:rFonts w:ascii="맑은 고딕" w:hAnsi="맑은 고딕"/>
          <w:b/>
          <w:bCs/>
          <w:noProof/>
          <w:sz w:val="24"/>
        </w:rPr>
      </w:pPr>
      <w:r w:rsidRPr="001429F9">
        <w:rPr>
          <w:rFonts w:ascii="맑은 고딕" w:hAnsi="맑은 고딕" w:hint="eastAsia"/>
          <w:b/>
          <w:bCs/>
          <w:noProof/>
          <w:sz w:val="24"/>
        </w:rPr>
        <w:t>학습능력</w:t>
      </w:r>
    </w:p>
    <w:p w14:paraId="3D3A116A" w14:textId="15F235EF" w:rsidR="001429F9" w:rsidRPr="00A74C7C" w:rsidRDefault="002D0745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제가 가진 가장 뛰어난 기술입니다</w:t>
      </w:r>
    </w:p>
    <w:p w14:paraId="5879166C" w14:textId="080BCE4C" w:rsidR="002D0745" w:rsidRPr="001429F9" w:rsidRDefault="005D50CF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필요한 (대부분의)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개발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/</w:t>
      </w:r>
      <w:r w:rsidR="002D0745" w:rsidRPr="00A74C7C">
        <w:rPr>
          <w:rFonts w:ascii="맑은 고딕" w:eastAsia="맑은 고딕" w:hAnsi="맑은 고딕"/>
          <w:noProof/>
          <w:sz w:val="20"/>
          <w:szCs w:val="20"/>
        </w:rPr>
        <w:t xml:space="preserve">IT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지식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은 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웹 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핑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을 통해서 습득하고, 제 것으로 만</w:t>
      </w:r>
      <w:r w:rsidR="00A74C7C">
        <w:rPr>
          <w:rFonts w:ascii="맑은 고딕" w:eastAsia="맑은 고딕" w:hAnsi="맑은 고딕" w:hint="eastAsia"/>
          <w:noProof/>
          <w:sz w:val="20"/>
          <w:szCs w:val="20"/>
        </w:rPr>
        <w:t>들 수 있습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니다</w:t>
      </w:r>
      <w:r w:rsidR="00E6214C"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회사에서의 I</w:t>
      </w:r>
      <w:r w:rsidR="002D0745" w:rsidRPr="00A74C7C">
        <w:rPr>
          <w:rFonts w:ascii="맑은 고딕" w:eastAsia="맑은 고딕" w:hAnsi="맑은 고딕"/>
          <w:noProof/>
          <w:sz w:val="20"/>
          <w:szCs w:val="20"/>
        </w:rPr>
        <w:t xml:space="preserve">T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기술교육은 </w:t>
      </w:r>
      <w:r w:rsidR="00E6214C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어지간하면 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피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합니다</w:t>
      </w:r>
      <w:r w:rsidR="00E6214C" w:rsidRPr="00A74C7C">
        <w:rPr>
          <w:rFonts w:ascii="맑은 고딕" w:eastAsia="맑은 고딕" w:hAnsi="맑은 고딕" w:hint="eastAsia"/>
          <w:noProof/>
          <w:sz w:val="20"/>
          <w:szCs w:val="20"/>
        </w:rPr>
        <w:t>.</w:t>
      </w:r>
      <w:r w:rsidR="002D0745" w:rsidRPr="00A74C7C">
        <w:rPr>
          <w:rFonts w:ascii="맑은 고딕" w:eastAsia="맑은 고딕" w:hAnsi="맑은 고딕"/>
          <w:noProof/>
          <w:sz w:val="20"/>
          <w:szCs w:val="20"/>
        </w:rPr>
        <w:t xml:space="preserve"> “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웹 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핑으로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몇 시간에서 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몇 일</w:t>
      </w:r>
      <w:r w:rsidR="00E6214C"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이</w:t>
      </w:r>
      <w:r w:rsidR="00E6214C" w:rsidRPr="00A74C7C">
        <w:rPr>
          <w:rFonts w:ascii="맑은 고딕" w:eastAsia="맑은 고딕" w:hAnsi="맑은 고딕" w:hint="eastAsia"/>
          <w:noProof/>
          <w:sz w:val="20"/>
          <w:szCs w:val="20"/>
        </w:rPr>
        <w:t>면 기술습득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이 가능해</w:t>
      </w:r>
      <w:r w:rsidR="001429F9" w:rsidRPr="00A74C7C">
        <w:rPr>
          <w:rFonts w:ascii="맑은 고딕" w:eastAsia="맑은 고딕" w:hAnsi="맑은 고딕" w:hint="eastAsia"/>
          <w:noProof/>
          <w:sz w:val="20"/>
          <w:szCs w:val="20"/>
        </w:rPr>
        <w:t>서 교육을 받는 것보다 훨씬 빠르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게 습득할 수 있기</w:t>
      </w:r>
      <w:r w:rsidR="001429F9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때문입니다</w:t>
      </w:r>
    </w:p>
    <w:p w14:paraId="3BB80168" w14:textId="088EA0AA" w:rsidR="002D0745" w:rsidRPr="001429F9" w:rsidRDefault="00E6214C" w:rsidP="002D0745">
      <w:pPr>
        <w:pStyle w:val="30"/>
        <w:rPr>
          <w:rFonts w:ascii="맑은 고딕" w:hAnsi="맑은 고딕"/>
          <w:b/>
          <w:bCs/>
          <w:noProof/>
          <w:sz w:val="24"/>
        </w:rPr>
      </w:pPr>
      <w:r w:rsidRPr="001429F9">
        <w:rPr>
          <w:rFonts w:ascii="맑은 고딕" w:hAnsi="맑은 고딕" w:hint="eastAsia"/>
          <w:b/>
          <w:bCs/>
          <w:noProof/>
          <w:sz w:val="24"/>
        </w:rPr>
        <w:t>오픈소스</w:t>
      </w:r>
    </w:p>
    <w:p w14:paraId="2D75F13C" w14:textId="77BC82C8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많은 오픈소스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>들이 있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고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필요하면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학습 후에 적용하면 된다는 생각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며, 실무에 적극활용하고 있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습니다</w:t>
      </w:r>
    </w:p>
    <w:p w14:paraId="401859CC" w14:textId="663AC5A0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Springframework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FastAPI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Kafka, Kafka connect, Rabit MQ, Elastic search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, Nifi, Kubernetes/Istio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등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Kubeflow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Jboss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MySQL, PostgreSQL, Next, React, Material-UI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등을 잘 다룹니다</w:t>
      </w:r>
    </w:p>
    <w:p w14:paraId="6FB65195" w14:textId="728C57EB" w:rsidR="00E6214C" w:rsidRPr="001429F9" w:rsidRDefault="00E6214C" w:rsidP="00E6214C">
      <w:pPr>
        <w:pStyle w:val="30"/>
        <w:rPr>
          <w:rFonts w:ascii="맑은 고딕" w:hAnsi="맑은 고딕"/>
          <w:b/>
          <w:bCs/>
          <w:noProof/>
          <w:sz w:val="24"/>
        </w:rPr>
      </w:pPr>
      <w:r w:rsidRPr="001429F9">
        <w:rPr>
          <w:rFonts w:ascii="맑은 고딕" w:hAnsi="맑은 고딕" w:hint="eastAsia"/>
          <w:b/>
          <w:bCs/>
          <w:noProof/>
          <w:sz w:val="24"/>
        </w:rPr>
        <w:t>알고리</w:t>
      </w:r>
      <w:r w:rsidR="00EF0856" w:rsidRPr="001429F9">
        <w:rPr>
          <w:rFonts w:ascii="맑은 고딕" w:hAnsi="맑은 고딕" w:hint="eastAsia"/>
          <w:b/>
          <w:bCs/>
          <w:noProof/>
          <w:sz w:val="24"/>
        </w:rPr>
        <w:t>즘</w:t>
      </w:r>
    </w:p>
    <w:p w14:paraId="79DF20F7" w14:textId="7F0E64B7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어려운 문제를 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뛰어난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성능으로 풀 수 있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>으며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보다 높은 역량을 위해 꾸준히 노력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중입니다</w:t>
      </w:r>
    </w:p>
    <w:p w14:paraId="46C8D284" w14:textId="124369FB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문제풀이 사이트 백준에서의P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latinum-1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수준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입니다 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그 동안 여러 사이트에 걸쳐서 다양한 난이도의 문제를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700 ~ 800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개 정도 풀어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보았습니다)</w:t>
      </w:r>
    </w:p>
    <w:p w14:paraId="7D35090B" w14:textId="295EF584" w:rsidR="000E415A" w:rsidRPr="00A74C7C" w:rsidRDefault="000E415A" w:rsidP="000E415A">
      <w:pPr>
        <w:pStyle w:val="30"/>
        <w:rPr>
          <w:rFonts w:ascii="맑은 고딕" w:hAnsi="맑은 고딕"/>
          <w:b/>
          <w:bCs/>
          <w:noProof/>
          <w:sz w:val="24"/>
        </w:rPr>
      </w:pPr>
      <w:r w:rsidRPr="00A74C7C">
        <w:rPr>
          <w:rFonts w:ascii="맑은 고딕" w:hAnsi="맑은 고딕" w:hint="eastAsia"/>
          <w:b/>
          <w:bCs/>
          <w:noProof/>
          <w:sz w:val="24"/>
        </w:rPr>
        <w:t>아키텍처</w:t>
      </w:r>
    </w:p>
    <w:p w14:paraId="464B4C88" w14:textId="76C8D66F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소프트웨어 아키텍처,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기술 아키텍처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(IT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인프라 부분)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,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데이터 아키텍처에 대한 많은 경험이 있습니다</w:t>
      </w:r>
    </w:p>
    <w:p w14:paraId="3084B3A4" w14:textId="4593F8E6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주요 대상이 되는 품질속성으로는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가용성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 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보안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 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사용용이성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”, </w:t>
      </w:r>
      <w:r w:rsidR="00A77AF7">
        <w:rPr>
          <w:rFonts w:ascii="맑은 고딕" w:eastAsia="맑은 고딕" w:hAnsi="맑은 고딕"/>
          <w:noProof/>
          <w:sz w:val="20"/>
          <w:szCs w:val="20"/>
        </w:rPr>
        <w:t>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테스트용이성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성능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유지보수용이성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이 있고</w:t>
      </w:r>
      <w:r w:rsidRPr="00A74C7C">
        <w:rPr>
          <w:rFonts w:ascii="맑은 고딕" w:eastAsia="맑은 고딕" w:hAnsi="맑은 고딕"/>
          <w:noProof/>
          <w:sz w:val="20"/>
          <w:szCs w:val="20"/>
        </w:rPr>
        <w:t>,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이런 주요 품질속성들을 대상으로 시나리오 기반의 아키텍처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설계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구현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에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탁월한 능력이 있습니다</w:t>
      </w:r>
    </w:p>
    <w:p w14:paraId="006D6339" w14:textId="45682B16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아키텍처를 수립할 때에는 이해관계자들과의 소통을 중요시 여기며, 특히 비즈니스 담당자들의 지식을 십분 활용합니다.</w:t>
      </w:r>
    </w:p>
    <w:p w14:paraId="70446F05" w14:textId="16D1CED8" w:rsidR="00A47784" w:rsidRPr="00A74C7C" w:rsidRDefault="00A47784" w:rsidP="00A47784">
      <w:pPr>
        <w:pStyle w:val="30"/>
        <w:rPr>
          <w:rFonts w:ascii="맑은 고딕" w:hAnsi="맑은 고딕"/>
          <w:b/>
          <w:bCs/>
          <w:noProof/>
          <w:sz w:val="24"/>
        </w:rPr>
      </w:pPr>
      <w:r w:rsidRPr="00A74C7C">
        <w:rPr>
          <w:rFonts w:ascii="맑은 고딕" w:hAnsi="맑은 고딕" w:hint="eastAsia"/>
          <w:b/>
          <w:bCs/>
          <w:noProof/>
          <w:sz w:val="24"/>
        </w:rPr>
        <w:t>제조/생산 분야</w:t>
      </w:r>
    </w:p>
    <w:p w14:paraId="54F170E0" w14:textId="4BB20FD4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삼성전자,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삼성전기,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삼성디스플레이 등의 생상공장에서 크고 작은 프로젝트를 통해 M</w:t>
      </w:r>
      <w:r w:rsidRPr="00A74C7C">
        <w:rPr>
          <w:rFonts w:ascii="맑은 고딕" w:eastAsia="맑은 고딕" w:hAnsi="맑은 고딕"/>
          <w:noProof/>
          <w:sz w:val="20"/>
          <w:szCs w:val="20"/>
        </w:rPr>
        <w:t>ES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와 설비제어 분야에 많은 경험과 지식을 보유하고 있습니다</w:t>
      </w:r>
    </w:p>
    <w:p w14:paraId="227F1984" w14:textId="0916062B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작업지시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(ADS)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생산실행(M</w:t>
      </w:r>
      <w:r w:rsidRPr="00A74C7C">
        <w:rPr>
          <w:rFonts w:ascii="맑은 고딕" w:eastAsia="맑은 고딕" w:hAnsi="맑은 고딕"/>
          <w:noProof/>
          <w:sz w:val="20"/>
          <w:szCs w:val="20"/>
        </w:rPr>
        <w:t>OS)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물류제어(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MCS)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설비 엔지니어링(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EES)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수율관리(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YMS)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품질관리(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QMS)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APC, SPC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등의 개념 및 시스템에 익숙하며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설계/구현역량</w:t>
      </w:r>
      <w:r>
        <w:rPr>
          <w:rFonts w:ascii="맑은 고딕" w:eastAsia="맑은 고딕" w:hAnsi="맑은 고딕" w:hint="eastAsia"/>
          <w:noProof/>
          <w:sz w:val="20"/>
          <w:szCs w:val="20"/>
        </w:rPr>
        <w:t>이 있습니다</w:t>
      </w:r>
    </w:p>
    <w:p w14:paraId="342A0763" w14:textId="2CF76468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설비제어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(Tool Control)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관련해서는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현재는 미쯔비스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PLC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연계경험만 있으나)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다양한 제조사의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PLC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와 연계할 수 있습니다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PLC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제조사 문서와 예제코드 필요)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.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특히 설비와의 연계를 일반화 해서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,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모든 설비에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코드 없이 설정 만으로)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IF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를 구현할 수 있는 개념인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TC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를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필요할 경우)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구현할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수 있습니다</w:t>
      </w:r>
    </w:p>
    <w:p w14:paraId="5D144D5D" w14:textId="29D3B9E2" w:rsid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현재 T</w:t>
      </w:r>
      <w:r w:rsidRPr="00A74C7C">
        <w:rPr>
          <w:rFonts w:ascii="맑은 고딕" w:eastAsia="맑은 고딕" w:hAnsi="맑은 고딕"/>
          <w:noProof/>
          <w:sz w:val="20"/>
          <w:szCs w:val="20"/>
        </w:rPr>
        <w:t>C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PLC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에뮬레이터를 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(틈틈이)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개인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프로젝트로 진행하고 있으며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어느 정도 완성</w:t>
      </w:r>
      <w:r>
        <w:rPr>
          <w:rFonts w:ascii="맑은 고딕" w:eastAsia="맑은 고딕" w:hAnsi="맑은 고딕" w:hint="eastAsia"/>
          <w:noProof/>
          <w:sz w:val="20"/>
          <w:szCs w:val="20"/>
        </w:rPr>
        <w:t>되면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GIT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을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통해서 오픈소스화할 계획</w:t>
      </w:r>
      <w:r>
        <w:rPr>
          <w:rFonts w:ascii="맑은 고딕" w:eastAsia="맑은 고딕" w:hAnsi="맑은 고딕" w:hint="eastAsia"/>
          <w:noProof/>
          <w:sz w:val="20"/>
          <w:szCs w:val="20"/>
        </w:rPr>
        <w:t>이 있습니다</w:t>
      </w:r>
    </w:p>
    <w:p w14:paraId="404DB4EE" w14:textId="1364C1EE" w:rsidR="00A74C7C" w:rsidRPr="00A74C7C" w:rsidRDefault="00A74C7C" w:rsidP="00A77AF7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이 프로젝트가 완성되면,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설비설치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 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전에도 에뮬레이터를 통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한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연계 테스트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가 가능해지며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MES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와 설비간 데이터를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추가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코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딩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없이 설정 만으로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도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주고 받을 수 있음으로써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 MES 시스템 구축 시에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시간과 비용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의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획기적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 절감이 예상됩니다</w:t>
      </w:r>
    </w:p>
    <w:p w14:paraId="78BAC1C0" w14:textId="77777777" w:rsidR="00A74C7C" w:rsidRPr="00E60CFC" w:rsidRDefault="00A74C7C" w:rsidP="00A47784">
      <w:pPr>
        <w:rPr>
          <w:rFonts w:ascii="맑은 고딕" w:hAnsi="맑은 고딕"/>
          <w:noProof/>
        </w:rPr>
      </w:pPr>
    </w:p>
    <w:p w14:paraId="505B4867" w14:textId="088A0481" w:rsidR="00EF0856" w:rsidRPr="00E60CFC" w:rsidRDefault="00EF0856" w:rsidP="00EF0856">
      <w:pPr>
        <w:pStyle w:val="30"/>
        <w:rPr>
          <w:rFonts w:ascii="맑은 고딕" w:hAnsi="맑은 고딕" w:hint="eastAsia"/>
          <w:b/>
          <w:bCs/>
          <w:noProof/>
          <w:sz w:val="24"/>
        </w:rPr>
      </w:pPr>
      <w:r w:rsidRPr="00E60CFC">
        <w:rPr>
          <w:rFonts w:ascii="맑은 고딕" w:hAnsi="맑은 고딕"/>
          <w:b/>
          <w:bCs/>
          <w:noProof/>
          <w:sz w:val="24"/>
        </w:rPr>
        <w:t>FRONTEND</w:t>
      </w:r>
      <w:r w:rsidR="00E60CFC">
        <w:rPr>
          <w:rFonts w:ascii="맑은 고딕" w:hAnsi="맑은 고딕" w:hint="eastAsia"/>
          <w:b/>
          <w:bCs/>
          <w:noProof/>
          <w:sz w:val="24"/>
        </w:rPr>
        <w:t xml:space="preserve"> 기술</w:t>
      </w:r>
    </w:p>
    <w:p w14:paraId="2E8E88B4" w14:textId="5471FD6B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R</w:t>
      </w:r>
      <w:r w:rsidRPr="00E60CFC">
        <w:rPr>
          <w:rFonts w:ascii="맑은 고딕" w:eastAsia="맑은 고딕" w:hAnsi="맑은 고딕"/>
          <w:noProof/>
          <w:sz w:val="20"/>
          <w:szCs w:val="20"/>
        </w:rPr>
        <w:t>eact.js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를 잘 사용하며,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Next.js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를 적용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한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CSR/SSR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방식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의 웹 UI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구현</w:t>
      </w:r>
      <w:r>
        <w:rPr>
          <w:rFonts w:ascii="맑은 고딕" w:eastAsia="맑은 고딕" w:hAnsi="맑은 고딕" w:hint="eastAsia"/>
          <w:noProof/>
          <w:sz w:val="20"/>
          <w:szCs w:val="20"/>
        </w:rPr>
        <w:t>에 익숙합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니다</w:t>
      </w:r>
    </w:p>
    <w:p w14:paraId="592DAAED" w14:textId="7B3EADF9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오픈소스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NPM 라이브러리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인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Material-UI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를 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매우 잘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다루며,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별도 웹 디자이너 없이도 수준급의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UI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를 개발할 수 있습니다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(</w:t>
      </w:r>
      <w:r>
        <w:rPr>
          <w:rFonts w:ascii="맑은 고딕" w:eastAsia="맑은 고딕" w:hAnsi="맑은 고딕" w:hint="eastAsia"/>
          <w:noProof/>
          <w:sz w:val="20"/>
          <w:szCs w:val="20"/>
        </w:rPr>
        <w:t>V</w:t>
      </w:r>
      <w:r w:rsidRPr="00E60CFC">
        <w:rPr>
          <w:rFonts w:ascii="맑은 고딕" w:eastAsia="맑은 고딕" w:hAnsi="맑은 고딕"/>
          <w:noProof/>
          <w:sz w:val="20"/>
          <w:szCs w:val="20"/>
        </w:rPr>
        <w:t>ue.js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는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Hands-on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정도 수준입니다만,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하루 이틀 정도면 </w:t>
      </w:r>
      <w:r>
        <w:rPr>
          <w:rFonts w:ascii="맑은 고딕" w:eastAsia="맑은 고딕" w:hAnsi="맑은 고딕"/>
          <w:noProof/>
          <w:sz w:val="20"/>
          <w:szCs w:val="20"/>
        </w:rPr>
        <w:t>활용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>
        <w:rPr>
          <w:rFonts w:ascii="맑은 고딕" w:eastAsia="맑은 고딕" w:hAnsi="맑은 고딕"/>
          <w:noProof/>
          <w:sz w:val="20"/>
          <w:szCs w:val="20"/>
        </w:rPr>
        <w:t>가능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) </w:t>
      </w:r>
    </w:p>
    <w:p w14:paraId="022038DA" w14:textId="77777777" w:rsid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W</w:t>
      </w:r>
      <w:r w:rsidRPr="00E60CFC">
        <w:rPr>
          <w:rFonts w:ascii="맑은 고딕" w:eastAsia="맑은 고딕" w:hAnsi="맑은 고딕"/>
          <w:noProof/>
          <w:sz w:val="20"/>
          <w:szCs w:val="20"/>
        </w:rPr>
        <w:t>ebpack 5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의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Module Federation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기술을 적용한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Micro frontend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아키텍처를 구현할 수 있습니다</w:t>
      </w:r>
    </w:p>
    <w:p w14:paraId="71169CE0" w14:textId="2931C043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오픈소스인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Nginx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Minio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를 적용해서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Micro frontend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아키텍처 기반의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CDN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서비스를 구축할 수 있습니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다</w:t>
      </w:r>
    </w:p>
    <w:p w14:paraId="4815493E" w14:textId="3740C872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/>
          <w:noProof/>
          <w:sz w:val="20"/>
          <w:szCs w:val="20"/>
        </w:rPr>
        <w:t>React.js + Next.js + Webpack 5 Module Federation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기반의 F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rontend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디자인 패턴과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Coding Convention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에 많은 연구를 하고 있습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니다</w:t>
      </w:r>
    </w:p>
    <w:p w14:paraId="09CE693E" w14:textId="698966BF" w:rsidR="00B9409C" w:rsidRPr="00E60CFC" w:rsidRDefault="00B9409C" w:rsidP="00B9409C">
      <w:pPr>
        <w:pStyle w:val="30"/>
        <w:rPr>
          <w:rFonts w:ascii="맑은 고딕" w:hAnsi="맑은 고딕" w:hint="eastAsia"/>
          <w:b/>
          <w:bCs/>
          <w:noProof/>
          <w:sz w:val="24"/>
        </w:rPr>
      </w:pPr>
      <w:r w:rsidRPr="00E60CFC">
        <w:rPr>
          <w:rFonts w:ascii="맑은 고딕" w:hAnsi="맑은 고딕"/>
          <w:b/>
          <w:bCs/>
          <w:noProof/>
          <w:sz w:val="24"/>
        </w:rPr>
        <w:t>backend</w:t>
      </w:r>
      <w:r w:rsidR="00E60CFC">
        <w:rPr>
          <w:rFonts w:ascii="맑은 고딕" w:hAnsi="맑은 고딕" w:hint="eastAsia"/>
          <w:b/>
          <w:bCs/>
          <w:noProof/>
          <w:sz w:val="24"/>
        </w:rPr>
        <w:t xml:space="preserve"> 기술</w:t>
      </w:r>
    </w:p>
    <w:p w14:paraId="6EADB64A" w14:textId="1D9C70FD" w:rsidR="00E60CFC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(Backend 관련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특별히 가리는 프로그래밍 언어는 없습니다만</w:t>
      </w:r>
      <w:r>
        <w:rPr>
          <w:rFonts w:ascii="맑은 고딕" w:eastAsia="맑은 고딕" w:hAnsi="맑은 고딕" w:hint="eastAsia"/>
          <w:noProof/>
          <w:sz w:val="20"/>
          <w:szCs w:val="20"/>
        </w:rPr>
        <w:t>)</w:t>
      </w:r>
      <w:r w:rsidR="00E60CFC"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자바,</w:t>
      </w:r>
      <w:r w:rsidR="00E60CFC"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파이선,</w:t>
      </w:r>
      <w:r w:rsidR="00E60CFC" w:rsidRPr="00111CEA">
        <w:rPr>
          <w:rFonts w:ascii="맑은 고딕" w:eastAsia="맑은 고딕" w:hAnsi="맑은 고딕"/>
          <w:noProof/>
          <w:sz w:val="20"/>
          <w:szCs w:val="20"/>
        </w:rPr>
        <w:t xml:space="preserve"> C++, C#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언어를 사용할 수 있습니다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(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최근에는 자바와 파이선 언어를 주로 사용</w:t>
      </w:r>
      <w:r>
        <w:rPr>
          <w:rFonts w:ascii="맑은 고딕" w:eastAsia="맑은 고딕" w:hAnsi="맑은 고딕" w:hint="eastAsia"/>
          <w:noProof/>
          <w:sz w:val="20"/>
          <w:szCs w:val="20"/>
        </w:rPr>
        <w:t>)</w:t>
      </w:r>
    </w:p>
    <w:p w14:paraId="17626C90" w14:textId="6EC1600C" w:rsid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자바언어 관련 유명한 프레임워크인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스프링 프레임워크와 스프링 부트를 </w:t>
      </w:r>
      <w:r>
        <w:rPr>
          <w:rFonts w:ascii="맑은 고딕" w:eastAsia="맑은 고딕" w:hAnsi="맑은 고딕" w:hint="eastAsia"/>
          <w:noProof/>
          <w:sz w:val="20"/>
          <w:szCs w:val="20"/>
        </w:rPr>
        <w:t>전문가 수준으로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 사용합니다</w:t>
      </w:r>
    </w:p>
    <w:p w14:paraId="56B8E297" w14:textId="5828096D" w:rsidR="00E60CFC" w:rsidRPr="00111CEA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자바 언어로 </w:t>
      </w:r>
      <w:r w:rsidR="00111CEA">
        <w:rPr>
          <w:rFonts w:ascii="맑은 고딕" w:eastAsia="맑은 고딕" w:hAnsi="맑은 고딕" w:hint="eastAsia"/>
          <w:noProof/>
          <w:sz w:val="20"/>
          <w:szCs w:val="20"/>
        </w:rPr>
        <w:t xml:space="preserve">(PaaS 플랫폼을 가능하게 하는 기술인)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Kubernetes Cluster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와 연계하여 K</w:t>
      </w:r>
      <w:r w:rsidRPr="00111CEA">
        <w:rPr>
          <w:rFonts w:ascii="맑은 고딕" w:eastAsia="맑은 고딕" w:hAnsi="맑은 고딕"/>
          <w:noProof/>
          <w:sz w:val="20"/>
          <w:szCs w:val="20"/>
        </w:rPr>
        <w:t>ubernetes Resource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를 생성/삭제/모니터링 할 수 있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습니다.</w:t>
      </w:r>
    </w:p>
    <w:p w14:paraId="4846ED08" w14:textId="77777777" w:rsid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파이선은 F</w:t>
      </w:r>
      <w:r w:rsidRPr="00111CEA">
        <w:rPr>
          <w:rFonts w:ascii="맑은 고딕" w:eastAsia="맑은 고딕" w:hAnsi="맑은 고딕"/>
          <w:noProof/>
          <w:sz w:val="20"/>
          <w:szCs w:val="20"/>
        </w:rPr>
        <w:t>astAPI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를 기반으로 하는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REST API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개발을 할 수 있습니다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(Django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경험은 없음)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U</w:t>
      </w:r>
      <w:r w:rsidRPr="00111CEA">
        <w:rPr>
          <w:rFonts w:ascii="맑은 고딕" w:eastAsia="맑은 고딕" w:hAnsi="맑은 고딕"/>
          <w:noProof/>
          <w:sz w:val="20"/>
          <w:szCs w:val="20"/>
        </w:rPr>
        <w:t>vicorn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Gunicorn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과 조합하여 멀티 쓰레딩 환경을 구현할 수 있습니다.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</w:p>
    <w:p w14:paraId="4CDFEE2E" w14:textId="519F00F1" w:rsidR="00E60CFC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구글의 코렙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(</w:t>
      </w:r>
      <w:hyperlink r:id="rId14" w:history="1">
        <w:r w:rsidRPr="00111CEA">
          <w:rPr>
            <w:rStyle w:val="affc"/>
            <w:rFonts w:ascii="맑은 고딕" w:eastAsia="맑은 고딕" w:hAnsi="맑은 고딕"/>
            <w:noProof/>
            <w:sz w:val="20"/>
            <w:szCs w:val="20"/>
          </w:rPr>
          <w:t>https://colabs.research.google.com</w:t>
        </w:r>
      </w:hyperlink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)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환경에서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,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이미 만들어진 여러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AI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모델의 분석,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구동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, 응용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할 수 있</w:t>
      </w:r>
      <w:r>
        <w:rPr>
          <w:rFonts w:ascii="맑은 고딕" w:eastAsia="맑은 고딕" w:hAnsi="맑은 고딕" w:hint="eastAsia"/>
          <w:noProof/>
          <w:sz w:val="20"/>
          <w:szCs w:val="20"/>
        </w:rPr>
        <w:t>습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니다</w:t>
      </w:r>
    </w:p>
    <w:p w14:paraId="63D95779" w14:textId="58A9EB68" w:rsidR="00111CEA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파이선 언어는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“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정말 사랑스러운데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”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특히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Decorator (@)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개념을 너무 좋아합니다.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자바에서는 스프링 프레임워크가 없었으면 정말 힘들었을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IoC (Inversion of Control), Injection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문제들을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Decorator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를 활용해서 너무 쉽게 해결할 수 있었습니다.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저는 로그와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DB Transaction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처리 부분에서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Decorator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를 적용한 경험이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 있습니다</w:t>
      </w:r>
    </w:p>
    <w:p w14:paraId="042F92F0" w14:textId="09B8C87B" w:rsidR="00111CEA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C</w:t>
      </w:r>
      <w:r w:rsidRPr="00111CEA">
        <w:rPr>
          <w:rFonts w:ascii="맑은 고딕" w:eastAsia="맑은 고딕" w:hAnsi="맑은 고딕"/>
          <w:noProof/>
          <w:sz w:val="20"/>
          <w:szCs w:val="20"/>
        </w:rPr>
        <w:t>++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언어로는 미국의 스피드게이트 업체인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“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르넬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”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사의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ACS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시스템과 연계해서 얼굴인식 기반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“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출입통제시스템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”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을 개발한 경험이 있습니다.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몇 년 지나긴 했지만,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기억을 되살려보면 일반적인 노트북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1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대로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CCTV 4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대까지 운영이 가능했었던 것 같습니다.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주요 활용했었던 라이브러리로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OpenCV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와 자체 개발된 얼굴인식 모듈이 있었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습니다</w:t>
      </w:r>
    </w:p>
    <w:p w14:paraId="605C248D" w14:textId="77777777" w:rsid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백엔드 부분은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(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언어와 무관하게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)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특히 소프트웨어 설계가 매우 중요한 영역입니다.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이해관계자들이 시스템을 바라볼 때에 요구하는 대부분의 품질속성들이 백엔드 부분에 해당되기 때문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이며, </w:t>
      </w:r>
    </w:p>
    <w:p w14:paraId="5CC916D2" w14:textId="385965FA" w:rsidR="00111CEA" w:rsidRPr="00111CEA" w:rsidRDefault="00111CEA" w:rsidP="00111CEA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이와 관련된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많은 디자인 패턴들이 있는데,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2,000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년대 초반부터 유행했었던 대부분의 디자인 패턴들을 매우 능숙하게 실무에 적용할 수 있습니</w:t>
      </w:r>
      <w:r>
        <w:rPr>
          <w:rFonts w:ascii="맑은 고딕" w:eastAsia="맑은 고딕" w:hAnsi="맑은 고딕" w:hint="eastAsia"/>
          <w:noProof/>
          <w:sz w:val="20"/>
          <w:szCs w:val="20"/>
        </w:rPr>
        <w:t>다</w:t>
      </w:r>
    </w:p>
    <w:p w14:paraId="2F9F5AC0" w14:textId="46DB89D8" w:rsidR="00697505" w:rsidRPr="00111CEA" w:rsidRDefault="00697505" w:rsidP="00697505">
      <w:pPr>
        <w:pStyle w:val="30"/>
        <w:rPr>
          <w:rFonts w:ascii="맑은 고딕" w:hAnsi="맑은 고딕" w:hint="eastAsia"/>
          <w:b/>
          <w:bCs/>
          <w:noProof/>
          <w:sz w:val="24"/>
        </w:rPr>
      </w:pPr>
      <w:r w:rsidRPr="00111CEA">
        <w:rPr>
          <w:rFonts w:ascii="맑은 고딕" w:hAnsi="맑은 고딕"/>
          <w:b/>
          <w:bCs/>
          <w:noProof/>
          <w:sz w:val="24"/>
        </w:rPr>
        <w:t>IT Infra</w:t>
      </w:r>
      <w:r w:rsidR="00111CEA" w:rsidRPr="00111CEA">
        <w:rPr>
          <w:rFonts w:ascii="맑은 고딕" w:hAnsi="맑은 고딕" w:hint="eastAsia"/>
          <w:b/>
          <w:bCs/>
          <w:noProof/>
          <w:sz w:val="24"/>
        </w:rPr>
        <w:t xml:space="preserve"> 기술</w:t>
      </w:r>
    </w:p>
    <w:p w14:paraId="090F09D7" w14:textId="170ECB3C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K</w:t>
      </w:r>
      <w:r w:rsidRPr="00247E68">
        <w:rPr>
          <w:rFonts w:ascii="맑은 고딕" w:eastAsia="맑은 고딕" w:hAnsi="맑은 고딕"/>
          <w:noProof/>
          <w:sz w:val="20"/>
          <w:szCs w:val="20"/>
        </w:rPr>
        <w:t>ubernetes Cluster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와 오픈소스를 활용해서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CI/CD (Continuous Integration/Continuous Deployment)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를 구축할 수 있습니다</w:t>
      </w:r>
    </w:p>
    <w:p w14:paraId="27B4E858" w14:textId="117732CB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/>
          <w:noProof/>
          <w:sz w:val="20"/>
          <w:szCs w:val="20"/>
        </w:rPr>
        <w:t>Kubernetes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상에서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Jenkins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ArgoCD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를 설치 및 사용할 수 있습니다</w:t>
      </w:r>
    </w:p>
    <w:p w14:paraId="6577FA44" w14:textId="20584A88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K</w:t>
      </w:r>
      <w:r w:rsidRPr="00247E68">
        <w:rPr>
          <w:rFonts w:ascii="맑은 고딕" w:eastAsia="맑은 고딕" w:hAnsi="맑은 고딕"/>
          <w:noProof/>
          <w:sz w:val="20"/>
          <w:szCs w:val="20"/>
        </w:rPr>
        <w:t>ubernetes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의 주요 서브 프로젝트인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Istio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를 설치하고 운영할 수 있습니다.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특히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Istio + Oauth-proxy + Keycloak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을 활용해서 서비스 매쉬의 중요 기능인 인증관리를 수행할 수 있습니다</w:t>
      </w:r>
    </w:p>
    <w:p w14:paraId="29AEC74F" w14:textId="03164A11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lastRenderedPageBreak/>
        <w:t xml:space="preserve">데이터베이스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(MySQL, Maria DB, PostgreSQL)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을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관리자 수준에서)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잘 다룹니다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물론 시간이 지나면서 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 xml:space="preserve">잊어버린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커맨드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>도 제법 있는데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>모르는 것들은 구글링 하면 됩니다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)</w:t>
      </w:r>
    </w:p>
    <w:p w14:paraId="14914C0B" w14:textId="7E53CD09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리눅스 서버를 잘 다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>룹니다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관리자 수준까지는 아닙니다만,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개발 또는 아키텍처에 필요한 정도의 지식과 경험은 있습니다)</w:t>
      </w:r>
    </w:p>
    <w:p w14:paraId="2A90B3F4" w14:textId="08006136" w:rsidR="00697505" w:rsidRPr="00247E68" w:rsidRDefault="00247E68" w:rsidP="00B9409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네트워크에 대한 고수준의 지식과 경험이 있습니다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네트워크에 대한 기본지식은 클라우드 내에서 시스템을 구축할 때에 꼭 필요한 것입니다)</w:t>
      </w:r>
    </w:p>
    <w:p w14:paraId="017A4445" w14:textId="503BE144" w:rsidR="005B1D68" w:rsidRPr="00DD3F86" w:rsidRDefault="00000000" w:rsidP="004937AE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경력:"/>
          <w:tag w:val="경력:"/>
          <w:id w:val="-898354009"/>
          <w:placeholder>
            <w:docPart w:val="3467278A4C9D4760ADD19D80DBA67C48"/>
          </w:placeholder>
          <w:temporary/>
          <w:showingPlcHdr/>
          <w15:appearance w15:val="hidden"/>
        </w:sdtPr>
        <w:sdtContent>
          <w:r w:rsidR="004937AE"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sdtContent>
      </w:sdt>
    </w:p>
    <w:p w14:paraId="3AC4478D" w14:textId="3435CC45" w:rsidR="004F2F73" w:rsidRPr="005B2189" w:rsidRDefault="004F2F73" w:rsidP="00D413F9">
      <w:pPr>
        <w:pStyle w:val="30"/>
        <w:rPr>
          <w:rFonts w:ascii="맑은 고딕" w:hAnsi="맑은 고딕"/>
          <w:noProof/>
          <w:color w:val="007FAB" w:themeColor="accent1"/>
          <w:sz w:val="24"/>
          <w:lang w:val="ko-KR" w:bidi="ko-KR"/>
        </w:rPr>
      </w:pPr>
      <w:r w:rsidRPr="005B2189">
        <w:rPr>
          <w:rFonts w:ascii="맑은 고딕" w:hAnsi="맑은 고딕" w:hint="eastAsia"/>
          <w:noProof/>
          <w:color w:val="005E80" w:themeColor="accent1" w:themeShade="BF"/>
          <w:sz w:val="24"/>
          <w:lang w:val="ko-KR" w:bidi="ko-KR"/>
        </w:rPr>
        <w:t xml:space="preserve">디지털트윈 아키텍처 수립 </w:t>
      </w:r>
      <w:r w:rsidRPr="005B2189">
        <w:rPr>
          <w:rFonts w:ascii="맑은 고딕" w:hAnsi="맑은 고딕"/>
          <w:noProof/>
          <w:color w:val="005E80" w:themeColor="accent1" w:themeShade="BF"/>
          <w:sz w:val="24"/>
          <w:lang w:val="ko-KR" w:bidi="ko-KR"/>
        </w:rPr>
        <w:t xml:space="preserve">– </w:t>
      </w:r>
      <w:r w:rsidRPr="005B2189">
        <w:rPr>
          <w:rFonts w:ascii="맑은 고딕" w:hAnsi="맑은 고딕" w:hint="eastAsia"/>
          <w:noProof/>
          <w:color w:val="005E80" w:themeColor="accent1" w:themeShade="BF"/>
          <w:sz w:val="24"/>
          <w:lang w:val="ko-KR" w:bidi="ko-KR"/>
        </w:rPr>
        <w:t>삼성S</w:t>
      </w:r>
      <w:r w:rsidRPr="005B2189">
        <w:rPr>
          <w:rFonts w:ascii="맑은 고딕" w:hAnsi="맑은 고딕"/>
          <w:noProof/>
          <w:color w:val="005E80" w:themeColor="accent1" w:themeShade="BF"/>
          <w:sz w:val="24"/>
          <w:lang w:val="ko-KR" w:bidi="ko-KR"/>
        </w:rPr>
        <w:t>DS</w:t>
      </w:r>
    </w:p>
    <w:p w14:paraId="23B0C5E1" w14:textId="04D18AE7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~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현재</w:t>
      </w:r>
    </w:p>
    <w:p w14:paraId="7354F460" w14:textId="648BB6DD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제조환경에 대한 디지털트윈 플랫폼 아키텍처를 수립하고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구현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Road Map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을 계획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138035A8" w14:textId="6A5632FC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제조설비 및 프로세스와 유틸리티 환경에서의 수치해석/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Deep Learning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모델을 활용한 실시간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시뮬레이션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서비스를 제공하며 시뮬레이션 현황 역시 실시간으로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3D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모델을(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USD-Universal Scene Description)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통해서 모니터링 할 수 있는 기술구조를 제시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습니다.</w:t>
      </w:r>
    </w:p>
    <w:p w14:paraId="0E6B3CE2" w14:textId="35586EF5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인프라 기술구조로는 대표적인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PasS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플랫폼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Enabler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Kubernetes(K8S)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와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MLOps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를 제공하는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Kubeflow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적용하였으며,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이를 통해서 가용성 향상과 비용절감을 도모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7C18E817" w14:textId="154F8889" w:rsidR="008A62DC" w:rsidRDefault="008A62DC" w:rsidP="008A62DC">
      <w:pPr>
        <w:pStyle w:val="51"/>
        <w:rPr>
          <w:rFonts w:ascii="맑은 고딕" w:hAnsi="맑은 고딕"/>
          <w:noProof/>
          <w:sz w:val="24"/>
          <w:szCs w:val="24"/>
          <w:lang w:val="ko-KR" w:bidi="ko-KR"/>
        </w:rPr>
      </w:pP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통합공사관리시스템 아키텍처 수립 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 xml:space="preserve">– 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삼성S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>DS</w:t>
      </w:r>
    </w:p>
    <w:p w14:paraId="4AE289D2" w14:textId="2C18D892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6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~ 2023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3D30D59C" w14:textId="47FC3EE7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통합공사관리시스템 아키텍처를 수립하고 구현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09440D99" w14:textId="60143075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DS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의 클라우드인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SCP (Samsung Cloud Platform)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에 탑재되어 서비스될 수 있도록 네트워크,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서버,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C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DN,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통합S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SO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인증,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마이크로 서비스,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마이크로 프론트엔드 등을 설계했습니다</w:t>
      </w:r>
    </w:p>
    <w:p w14:paraId="1F160A5A" w14:textId="3DCC0D2C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특히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K8S + Istio + Oauth2-Proxy + Keycoak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방식으로 사용자 인증 시스템을 파일럿 구축 및 검증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5EF7FB50" w14:textId="182932CD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또한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일부 업무를 대상으로)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React + Next +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N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ginx + Minio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조합으로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Micro frontend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구현 및 검증하였고,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F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rontend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소스코드의 골격을 제공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니다</w:t>
      </w:r>
    </w:p>
    <w:p w14:paraId="08D0796C" w14:textId="59E81FF8" w:rsidR="0023705D" w:rsidRDefault="000132A3" w:rsidP="008D31BD">
      <w:pPr>
        <w:pStyle w:val="51"/>
        <w:rPr>
          <w:rFonts w:ascii="맑은 고딕" w:hAnsi="맑은 고딕"/>
          <w:noProof/>
          <w:sz w:val="24"/>
          <w:szCs w:val="24"/>
          <w:lang w:val="ko-KR" w:bidi="ko-KR"/>
        </w:rPr>
      </w:pP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3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 xml:space="preserve">dx 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도면변환 서비스 개발 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 xml:space="preserve">– 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삼성S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>DS</w:t>
      </w:r>
    </w:p>
    <w:p w14:paraId="762BB550" w14:textId="4D8384CA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월 ~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5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51833E35" w14:textId="1C8B95FF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다양한 유형의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CAD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도면을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3d Streaming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형태의 서비스가 가능하도록 변환해 주는 시스템입니다</w:t>
      </w:r>
    </w:p>
    <w:p w14:paraId="2DC83EFE" w14:textId="53BC1317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Kubernetes Cluster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내에서 구동되어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,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SaaS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방식의 서비스를 지원할 수 있도록 구현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4330642C" w14:textId="30CFD12F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실제 변환을 담당하는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Worker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프로세스와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Worker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를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K8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S의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POD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형태로 생성/삭제/관리하면서 변환 요청을 관리해 주는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Orchestrator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로 구성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됩니다</w:t>
      </w:r>
    </w:p>
    <w:p w14:paraId="08154A88" w14:textId="00AD0F33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D</w:t>
      </w:r>
      <w:r w:rsidRPr="005B2189">
        <w:rPr>
          <w:rFonts w:ascii="맑은 고딕" w:eastAsia="맑은 고딕" w:hAnsi="맑은 고딕"/>
          <w:noProof/>
          <w:sz w:val="20"/>
          <w:szCs w:val="20"/>
          <w:lang w:bidi="ko-KR"/>
        </w:rPr>
        <w:t xml:space="preserve">ocker, Kubernetes, Kafka, Kafka connect, Springboot, Springframework, jenkins, ArgoCD, Nexus Repository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등을 기술을 적용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습니다</w:t>
      </w:r>
    </w:p>
    <w:p w14:paraId="5AED65B8" w14:textId="1C8A90DE" w:rsidR="00BA3AF5" w:rsidRPr="005B2189" w:rsidRDefault="00BA3AF5" w:rsidP="00BA3AF5">
      <w:pPr>
        <w:pStyle w:val="51"/>
        <w:rPr>
          <w:rStyle w:val="ab"/>
          <w:rFonts w:ascii="맑은 고딕" w:hAnsi="맑은 고딕"/>
          <w:noProof/>
          <w:sz w:val="24"/>
          <w:szCs w:val="24"/>
          <w:lang w:val="ko-KR" w:bidi="ko-KR"/>
        </w:rPr>
      </w:pP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솔루션경쟁력 강화/</w:t>
      </w:r>
      <w:r w:rsidRPr="005B2189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삼성</w:t>
      </w:r>
      <w:r w:rsidRPr="005B2189">
        <w:rPr>
          <w:rStyle w:val="ab"/>
          <w:rFonts w:ascii="맑은 고딕" w:hAnsi="맑은 고딕"/>
          <w:noProof/>
          <w:sz w:val="24"/>
          <w:szCs w:val="24"/>
          <w:lang w:val="ko-KR" w:bidi="ko-KR"/>
        </w:rPr>
        <w:t>SDS</w:t>
      </w:r>
    </w:p>
    <w:p w14:paraId="1E0B45EA" w14:textId="31D29572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24BA8277" w14:textId="6D372D85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Chief architect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로서 사내 다양한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SW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프로덕트의 품질향상을 위해 개선점을 도출하고 이에 맞는 아키텍처를 제시 및 설계 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165FF352" w14:textId="1ED51A14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lastRenderedPageBreak/>
        <w:t>제조 현장에서 앓고 있는 고질적 문제점을들 도출하고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,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(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IT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기술을 활용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) 이를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해결할 수 있는 방안을 제시하고 적용했습니다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(Big data web chart, Big data web grid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등)</w:t>
      </w:r>
    </w:p>
    <w:p w14:paraId="1A9F8C4B" w14:textId="27DA909E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특히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웹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차트,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그리드의 경우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제조업의 특성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수백만 이상의 데이터를 클라이언트에서 렌더링)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하는 특성 상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기존 상용 제품으로도 만족하지 못하는 상태 였으나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SSR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방식의 차트방식으로 전환,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Indexed DB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활용 등의 아키텍처를 제시하여 문제를 해결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2B9210F5" w14:textId="6CB5FF8B" w:rsidR="00D413F9" w:rsidRPr="005B2189" w:rsidRDefault="00BA3AF5" w:rsidP="008D31BD">
      <w:pPr>
        <w:pStyle w:val="51"/>
        <w:rPr>
          <w:rFonts w:ascii="맑은 고딕" w:hAnsi="맑은 고딕"/>
          <w:noProof/>
          <w:sz w:val="24"/>
          <w:szCs w:val="24"/>
        </w:rPr>
      </w:pP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>WCS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시스템 개발</w:t>
      </w:r>
      <w:r w:rsidR="00F439C9"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/</w:t>
      </w:r>
      <w:r w:rsidR="00F14791" w:rsidRPr="005B2189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아이마켓코리아</w:t>
      </w:r>
    </w:p>
    <w:p w14:paraId="3991B47F" w14:textId="5643E51D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18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7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19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36A44ED6" w14:textId="6093D6AC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아이마켓코리아 신규창고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동탄)에 창고제어시스템을 구축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388A5EE9" w14:textId="4A6BCACD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주요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Picking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시스템으로 독일의 쉐퍼 시스템,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국내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DPS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시스템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(Digital Picking System)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일본의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Sort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e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업체인 호쿠쇼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시스템과 연계해서 배송라인까지의 물품을 제어하는 시스템입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니다</w:t>
      </w:r>
    </w:p>
    <w:p w14:paraId="2D78AEEA" w14:textId="39619226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대부분의 현장 물류 시스템들은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PLC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기반으로 제어가 이루어지기 때문에</w:t>
      </w:r>
      <w:r w:rsid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,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WCS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는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PLC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와의 통신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을 통해서 필요한 데이터를 주고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받았습니다</w:t>
      </w:r>
    </w:p>
    <w:p w14:paraId="0A8895FD" w14:textId="77777777" w:rsidR="000B2A2F" w:rsidRPr="000B2A2F" w:rsidRDefault="000B2A2F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PLC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는 제조사마다 통신 방식이 상이하기 때문에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PLC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제조사에 맞춰 주어야 하지만,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인터페이스와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구현체를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분리하는 방식으로 설계를 잘 진행하면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PLC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제조사 변경에 따는 기존 코드 변경을 최소화 할 수 있습니다.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</w:p>
    <w:p w14:paraId="0926CED9" w14:textId="4ABE8888" w:rsidR="005B2189" w:rsidRPr="000B2A2F" w:rsidRDefault="000B2A2F" w:rsidP="000B2A2F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이 프로젝트에서 경험했었던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PLC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는 미쯔비시 제품이었으며,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설계된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IF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들만 적용했습니다</w:t>
      </w:r>
    </w:p>
    <w:p w14:paraId="3A1E12C0" w14:textId="34EEB073" w:rsidR="000B2A2F" w:rsidRPr="000B2A2F" w:rsidRDefault="000B2A2F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React.js, Three.js,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N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etty, Springboot, MySQL,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자체개발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application framework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등의 기술을 적용했습니다</w:t>
      </w:r>
    </w:p>
    <w:p w14:paraId="0A997503" w14:textId="54B57EB7" w:rsidR="00732F46" w:rsidRPr="000B2A2F" w:rsidRDefault="00732F46" w:rsidP="00732F46">
      <w:pPr>
        <w:pStyle w:val="51"/>
        <w:rPr>
          <w:rFonts w:ascii="맑은 고딕" w:hAnsi="맑은 고딕"/>
          <w:noProof/>
          <w:sz w:val="24"/>
          <w:szCs w:val="24"/>
        </w:rPr>
      </w:pPr>
      <w:r w:rsidRPr="000B2A2F">
        <w:rPr>
          <w:rFonts w:ascii="맑은 고딕" w:hAnsi="맑은 고딕" w:hint="eastAsia"/>
          <w:noProof/>
          <w:sz w:val="24"/>
          <w:szCs w:val="24"/>
          <w:lang w:val="ko-KR" w:bidi="ko-KR"/>
        </w:rPr>
        <w:t>설비예</w:t>
      </w:r>
      <w:r w:rsidR="007362CB" w:rsidRPr="000B2A2F">
        <w:rPr>
          <w:rFonts w:ascii="맑은 고딕" w:hAnsi="맑은 고딕" w:hint="eastAsia"/>
          <w:noProof/>
          <w:sz w:val="24"/>
          <w:szCs w:val="24"/>
          <w:lang w:val="ko-KR" w:bidi="ko-KR"/>
        </w:rPr>
        <w:t>측</w:t>
      </w:r>
      <w:r w:rsidRPr="000B2A2F">
        <w:rPr>
          <w:rFonts w:ascii="맑은 고딕" w:hAnsi="맑은 고딕" w:hint="eastAsia"/>
          <w:noProof/>
          <w:sz w:val="24"/>
          <w:szCs w:val="24"/>
          <w:lang w:val="ko-KR" w:bidi="ko-KR"/>
        </w:rPr>
        <w:t>관리 시스템</w:t>
      </w:r>
    </w:p>
    <w:p w14:paraId="22304E10" w14:textId="22C0124B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18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18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6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05C0AF4E" w14:textId="4F34C5E5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반도체 제조설비에 대한 상태예측 서비스를 제공하는 시스템입니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5BAF2487" w14:textId="6372EDD1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각종 설비의 모든 공정으로부터 센싱 정보를 수집하였으며,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수집된 정보를 바탕으로 머신러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닝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모델을 학습시켜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상태를 예측해 주는 서비스를 제공합니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25715567" w14:textId="34904673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웹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UI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를 통한 대용량 데이터 표현을 위해서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echart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등의 오픈소스와 T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ensorflow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적용한 머신러닝 모델을,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빅데이터 저장 및 처리를 위해서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Cassandra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채택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니다</w:t>
      </w:r>
    </w:p>
    <w:p w14:paraId="4AB5F068" w14:textId="3E81A285" w:rsidR="00B306D4" w:rsidRPr="009923C1" w:rsidRDefault="00B306D4" w:rsidP="00B306D4">
      <w:pPr>
        <w:pStyle w:val="51"/>
        <w:rPr>
          <w:rFonts w:ascii="맑은 고딕" w:hAnsi="맑은 고딕"/>
          <w:noProof/>
          <w:sz w:val="24"/>
          <w:szCs w:val="24"/>
        </w:rPr>
      </w:pPr>
      <w:r w:rsidRPr="009923C1">
        <w:rPr>
          <w:rFonts w:ascii="맑은 고딕" w:hAnsi="맑은 고딕"/>
          <w:noProof/>
          <w:sz w:val="24"/>
          <w:szCs w:val="24"/>
          <w:lang w:val="ko-KR" w:bidi="ko-KR"/>
        </w:rPr>
        <w:t xml:space="preserve">VA4S (Vidio Analysis for Samsung SDS) </w:t>
      </w:r>
      <w:r w:rsidRPr="009923C1">
        <w:rPr>
          <w:rFonts w:ascii="맑은 고딕" w:hAnsi="맑은 고딕" w:hint="eastAsia"/>
          <w:noProof/>
          <w:sz w:val="24"/>
          <w:szCs w:val="24"/>
          <w:lang w:val="ko-KR" w:bidi="ko-KR"/>
        </w:rPr>
        <w:t>개발/</w:t>
      </w:r>
      <w:r w:rsidRPr="009923C1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삼성S</w:t>
      </w:r>
      <w:r w:rsidRPr="009923C1">
        <w:rPr>
          <w:rStyle w:val="ab"/>
          <w:rFonts w:ascii="맑은 고딕" w:hAnsi="맑은 고딕"/>
          <w:noProof/>
          <w:sz w:val="24"/>
          <w:szCs w:val="24"/>
          <w:lang w:val="ko-KR" w:bidi="ko-KR"/>
        </w:rPr>
        <w:t>DS</w:t>
      </w:r>
    </w:p>
    <w:p w14:paraId="7E2B5D4D" w14:textId="7BC517A9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13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년4월 ~ 20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16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163CF24B" w14:textId="77777777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C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CTV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분석해서 보안관련 이벤트를 감지하고 시각적으로 위치를 알려주며 알람을 발생시키는 시스템 입니다</w:t>
      </w:r>
    </w:p>
    <w:p w14:paraId="01163597" w14:textId="730B9F47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개발을 총괄하는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PM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+ 아키텍트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+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C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ore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개발자로 참여했으며 개발자만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40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명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정도 되었습니다</w:t>
      </w:r>
    </w:p>
    <w:p w14:paraId="04908810" w14:textId="2968CBA4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주요 기능으로는 단위이벤트 탐지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쓰러짐,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뛰어감,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경계침범,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특정차량번호 등)와 복합이벤트 탐지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단위 이벤트를 플로우 형태로 엮은 복합적인 이벤트)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객체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/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이벤트 검색 등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 있었습니다</w:t>
      </w:r>
    </w:p>
    <w:p w14:paraId="7A6A8637" w14:textId="02FA5DE8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탐지할 수 있는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객체는 사람/차량/미확인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가지 부류로 구분하였고 사람의 경우에는 얼굴인식과 옷의 색상에 의한 검색을 지원했고 모든 U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I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는 지도를 기반으로 했습니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5BB79B15" w14:textId="32C056F8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주요 사용기술로는 얼굴인식 라이브러리,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Google Map API, (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N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oSQL DB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인)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Hbase, Hadoop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의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MapReduce,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M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ariaDB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입니다</w:t>
      </w:r>
    </w:p>
    <w:p w14:paraId="22A72AF3" w14:textId="09AC2B72" w:rsidR="00067564" w:rsidRPr="009923C1" w:rsidRDefault="009923C1" w:rsidP="00B306D4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특히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1,000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 이상의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CCTV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로부터 수억개의 사람얼굴을 등록하고 특정 얼굴을 검색할 때에 수초 이내에 검색결과를 보여준 경험은 매우 짜릿했습니다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(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NoSQL DB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어떻게 사용해야 효율적인지에 대한 통찰을 얻는 계기가 되었습니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다)</w:t>
      </w:r>
    </w:p>
    <w:p w14:paraId="04813EEE" w14:textId="00B6892D" w:rsidR="007362CB" w:rsidRPr="007665E5" w:rsidRDefault="007362CB" w:rsidP="007362CB">
      <w:pPr>
        <w:pStyle w:val="51"/>
        <w:rPr>
          <w:rFonts w:ascii="맑은 고딕" w:hAnsi="맑은 고딕"/>
          <w:noProof/>
          <w:sz w:val="24"/>
          <w:szCs w:val="24"/>
        </w:rPr>
      </w:pPr>
      <w:r w:rsidRPr="007665E5">
        <w:rPr>
          <w:rFonts w:ascii="맑은 고딕" w:hAnsi="맑은 고딕" w:hint="eastAsia"/>
          <w:noProof/>
          <w:sz w:val="24"/>
          <w:szCs w:val="24"/>
          <w:lang w:val="ko-KR" w:bidi="ko-KR"/>
        </w:rPr>
        <w:lastRenderedPageBreak/>
        <w:t xml:space="preserve">조선부분 </w:t>
      </w:r>
      <w:r w:rsidRPr="007665E5">
        <w:rPr>
          <w:rFonts w:ascii="맑은 고딕" w:hAnsi="맑은 고딕"/>
          <w:noProof/>
          <w:sz w:val="24"/>
          <w:szCs w:val="24"/>
          <w:lang w:val="ko-KR" w:bidi="ko-KR"/>
        </w:rPr>
        <w:t xml:space="preserve">Non-ERP </w:t>
      </w:r>
      <w:r w:rsidRPr="007665E5">
        <w:rPr>
          <w:rFonts w:ascii="맑은 고딕" w:hAnsi="맑은 고딕" w:hint="eastAsia"/>
          <w:noProof/>
          <w:sz w:val="24"/>
          <w:szCs w:val="24"/>
          <w:lang w:val="ko-KR" w:bidi="ko-KR"/>
        </w:rPr>
        <w:t>체세대 시스템</w:t>
      </w:r>
    </w:p>
    <w:p w14:paraId="0FE1CD0B" w14:textId="4D35B7C3" w:rsidR="007665E5" w:rsidRPr="007665E5" w:rsidRDefault="007665E5" w:rsidP="007665E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13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13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091275FF" w14:textId="6D1F85B5" w:rsidR="007665E5" w:rsidRPr="007665E5" w:rsidRDefault="007665E5" w:rsidP="007665E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고객사의 조선부분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Non-ERP (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생산실행 포함)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차세대 시스템 시스템을 구축하는 프로젝트 입니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1B5507AA" w14:textId="5897F829" w:rsidR="007665E5" w:rsidRPr="007665E5" w:rsidRDefault="007665E5" w:rsidP="007665E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약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개월 동안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Non-ERP 전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부분에 대한 소프트웨어 아키텍처를 수립하였습니다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(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여기에는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MES, PLM,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물류시스템,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GIS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시스템,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공급망 시스템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등의 시스템들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 포함됨)</w:t>
      </w:r>
    </w:p>
    <w:p w14:paraId="44E67203" w14:textId="36E1A4B3" w:rsidR="00067564" w:rsidRPr="00DD3F86" w:rsidRDefault="00067564" w:rsidP="0006756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 w:rsidR="00A82704"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="00A82704"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1CA07BB4" w14:textId="32101DEB" w:rsidR="00067564" w:rsidRPr="00C94727" w:rsidRDefault="00067564" w:rsidP="00067564">
      <w:pPr>
        <w:pStyle w:val="51"/>
        <w:rPr>
          <w:rFonts w:ascii="맑은 고딕" w:hAnsi="맑은 고딕"/>
          <w:noProof/>
          <w:sz w:val="24"/>
          <w:szCs w:val="24"/>
        </w:rPr>
      </w:pP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차세대 </w:t>
      </w:r>
      <w:r w:rsidRPr="00C94727">
        <w:rPr>
          <w:rFonts w:ascii="맑은 고딕" w:hAnsi="맑은 고딕"/>
          <w:noProof/>
          <w:sz w:val="24"/>
          <w:szCs w:val="24"/>
          <w:lang w:val="ko-KR" w:bidi="ko-KR"/>
        </w:rPr>
        <w:t xml:space="preserve">MES </w:t>
      </w: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시스템 설계 컨설팅</w:t>
      </w:r>
      <w:r w:rsidR="00A82704"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 등</w:t>
      </w: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/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삼성전자</w:t>
      </w:r>
    </w:p>
    <w:p w14:paraId="28615630" w14:textId="6BB5306E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10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789F3320" w14:textId="58FB62A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아키텍처 부분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로 참여 하였으며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SA/TA/DA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부분에 대한 설계 컨설팅을 수행했습니다</w:t>
      </w:r>
    </w:p>
    <w:p w14:paraId="2A1BDC0E" w14:textId="5AE8501C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당시 화두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는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300mm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웨이퍼 도입과 이로 인한 빅데이터 실시간 분석/처리 방안 이었는데,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 문제를 어떻게 해결할 것인가에 대한 토론을 정말 많이 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481F2257" w14:textId="63F03F9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심지어 소프트웨어 아키텍처의 대가이신 카네기 멜론의 데이비드 갈랜 교수님을 모시고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박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2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일 워크숍을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진행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었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던 기억도 있습니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012C3646" w14:textId="160863C6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당시 데이터베이스로는 상용기반 메모리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DBMS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실시간 처리로는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ESPER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라는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CEP (Complex Event Processing)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오픈소스를 집중적으로 고민했습니</w:t>
      </w:r>
      <w:r>
        <w:rPr>
          <w:rFonts w:ascii="맑은 고딕" w:eastAsia="맑은 고딕" w:hAnsi="맑은 고딕" w:hint="eastAsia"/>
          <w:noProof/>
          <w:sz w:val="20"/>
          <w:szCs w:val="20"/>
        </w:rPr>
        <w:t>다</w:t>
      </w:r>
    </w:p>
    <w:p w14:paraId="775105E6" w14:textId="4B91A5C9" w:rsid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시스템이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너무 크고 구성요소들이 너무 많아서 미래모형을 설계하는 데에 정말 시간도 많이 걸리고 머리가 지끈 거렸던 경험도 있습니다</w:t>
      </w:r>
    </w:p>
    <w:p w14:paraId="13528FBF" w14:textId="37DA44E4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이 기간 가상계측 시스템 등의 구축과 관련한 여러 개의 다양한 서브-프로젝트를 함께 수행했</w:t>
      </w:r>
      <w:r>
        <w:rPr>
          <w:rFonts w:ascii="맑은 고딕" w:eastAsia="맑은 고딕" w:hAnsi="맑은 고딕" w:hint="eastAsia"/>
          <w:noProof/>
          <w:sz w:val="20"/>
          <w:szCs w:val="20"/>
        </w:rPr>
        <w:t>습니다</w:t>
      </w:r>
    </w:p>
    <w:p w14:paraId="7E6EA656" w14:textId="73E42E2D" w:rsidR="00081B7A" w:rsidRPr="00C94727" w:rsidRDefault="00081B7A" w:rsidP="00081B7A">
      <w:pPr>
        <w:pStyle w:val="51"/>
        <w:rPr>
          <w:rFonts w:ascii="맑은 고딕" w:hAnsi="맑은 고딕"/>
          <w:noProof/>
          <w:sz w:val="24"/>
          <w:szCs w:val="24"/>
        </w:rPr>
      </w:pP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차세대 </w:t>
      </w:r>
      <w:r w:rsidRPr="00C94727">
        <w:rPr>
          <w:rFonts w:ascii="맑은 고딕" w:hAnsi="맑은 고딕"/>
          <w:noProof/>
          <w:sz w:val="24"/>
          <w:szCs w:val="24"/>
          <w:lang w:val="ko-KR" w:bidi="ko-KR"/>
        </w:rPr>
        <w:t xml:space="preserve">NEIS </w:t>
      </w: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시스템 컨설팅/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K</w:t>
      </w:r>
      <w:r w:rsidRPr="00C94727">
        <w:rPr>
          <w:rStyle w:val="ab"/>
          <w:rFonts w:ascii="맑은 고딕" w:hAnsi="맑은 고딕"/>
          <w:noProof/>
          <w:sz w:val="24"/>
          <w:szCs w:val="24"/>
          <w:lang w:val="ko-KR" w:bidi="ko-KR"/>
        </w:rPr>
        <w:t>ERIS (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한국교육학술정보원)</w:t>
      </w:r>
    </w:p>
    <w:p w14:paraId="0171A2E5" w14:textId="55810674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09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10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420616DB" w14:textId="31EB78D0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제 인생에서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가장 큰 규모의 작업이었습니다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(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약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2,000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억원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규모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 시스템의 아키텍처 설계</w:t>
      </w:r>
      <w:r>
        <w:rPr>
          <w:rFonts w:ascii="맑은 고딕" w:eastAsia="맑은 고딕" w:hAnsi="맑은 고딕" w:hint="eastAsia"/>
          <w:noProof/>
          <w:sz w:val="20"/>
          <w:szCs w:val="20"/>
        </w:rPr>
        <w:t>)</w:t>
      </w:r>
    </w:p>
    <w:p w14:paraId="7F76D29B" w14:textId="78414B8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프로젝트 기간이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6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개월,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사전준비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2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개월,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사후 서비스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4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개월 등 정말 오랜 시간동안 밤을 불태웠던 기억이 있습니다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 (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시간이 많이 걸려었던 이유는 매번 수정이 발생했</w:t>
      </w:r>
      <w:r>
        <w:rPr>
          <w:rFonts w:ascii="맑은 고딕" w:eastAsia="맑은 고딕" w:hAnsi="맑은 고딕" w:hint="eastAsia"/>
          <w:noProof/>
          <w:sz w:val="20"/>
          <w:szCs w:val="20"/>
        </w:rPr>
        <w:t>고 무한 검토가 이루어졌기 때문입니다)</w:t>
      </w:r>
    </w:p>
    <w:p w14:paraId="5F4A2CDB" w14:textId="3C79EA08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아키텍처 부분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PL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로서 참여했었으며 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AA/SA/TA/DA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부분의 아키텍처를 팀원들과 머리를 맞대로 고민했습니다</w:t>
      </w:r>
    </w:p>
    <w:p w14:paraId="2E77DF01" w14:textId="2C13FE1D" w:rsid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한가지 기억에 남는 것은 당시 화두가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Active-X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의 제거와 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RESTful API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였었는데</w:t>
      </w:r>
      <w:r w:rsidRPr="00C94727">
        <w:rPr>
          <w:rFonts w:ascii="맑은 고딕" w:eastAsia="맑은 고딕" w:hAnsi="맑은 고딕"/>
          <w:noProof/>
          <w:sz w:val="20"/>
          <w:szCs w:val="20"/>
        </w:rPr>
        <w:t>, RESTful API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가 </w:t>
      </w:r>
      <w:r w:rsidR="00966869">
        <w:rPr>
          <w:rFonts w:ascii="맑은 고딕" w:eastAsia="맑은 고딕" w:hAnsi="맑은 고딕" w:hint="eastAsia"/>
          <w:noProof/>
          <w:sz w:val="20"/>
          <w:szCs w:val="20"/>
        </w:rPr>
        <w:t xml:space="preserve">지금처럼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기술표준</w:t>
      </w:r>
      <w:r w:rsidR="00966869">
        <w:rPr>
          <w:rFonts w:ascii="맑은 고딕" w:eastAsia="맑은 고딕" w:hAnsi="맑은 고딕" w:hint="eastAsia"/>
          <w:noProof/>
          <w:sz w:val="20"/>
          <w:szCs w:val="20"/>
        </w:rPr>
        <w:t>으로 자리매김 할 것이라고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는 생각하지 못했던 것 같습니다</w:t>
      </w:r>
    </w:p>
    <w:p w14:paraId="539E8692" w14:textId="3CE87269" w:rsidR="00C94727" w:rsidRPr="00C94727" w:rsidRDefault="00966869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위와 연관되어서 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>R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>eact.js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나 </w:t>
      </w:r>
      <w:r w:rsidR="00C9472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>Angular.js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>가 지금처럼 자바스크립트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활용 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>SPA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>를 대세로 만들것이라고는 더더욱 생각을 못했던 것 같습니다.</w:t>
      </w:r>
    </w:p>
    <w:p w14:paraId="55B11FA5" w14:textId="220BE1F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주요 사용기술로는 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QAW (Quality Attribute Worksop),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그리고 어플리케이션 개발에 대한 전반적인 지식,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IT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에 대한 전반적인 지식 등이 총 동원 되었습니다</w:t>
      </w:r>
    </w:p>
    <w:p w14:paraId="5DB15B20" w14:textId="2E937A87" w:rsidR="00395EBE" w:rsidRDefault="00395EBE" w:rsidP="00395EBE">
      <w:pPr>
        <w:pStyle w:val="51"/>
        <w:rPr>
          <w:rStyle w:val="ab"/>
          <w:rFonts w:ascii="맑은 고딕" w:hAnsi="맑은 고딕"/>
          <w:noProof/>
          <w:sz w:val="24"/>
          <w:szCs w:val="24"/>
          <w:lang w:val="ko-KR" w:bidi="ko-KR"/>
        </w:rPr>
      </w:pP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기타/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기타</w:t>
      </w:r>
    </w:p>
    <w:p w14:paraId="33A672ED" w14:textId="141A7603" w:rsidR="00966869" w:rsidRPr="00966869" w:rsidRDefault="00966869" w:rsidP="0096686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~ 20</w:t>
      </w:r>
      <w:r w:rsidRPr="00966869">
        <w:rPr>
          <w:rFonts w:ascii="맑은 고딕" w:eastAsia="맑은 고딕" w:hAnsi="맑은 고딕"/>
          <w:noProof/>
          <w:sz w:val="20"/>
          <w:szCs w:val="20"/>
          <w:lang w:val="ko-KR" w:bidi="ko-KR"/>
        </w:rPr>
        <w:t>08</w:t>
      </w:r>
      <w:r w:rsidRP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96686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0F12E89F" w14:textId="72EDA626" w:rsidR="00966869" w:rsidRDefault="00966869" w:rsidP="0096686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기타 공공분야,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국방분야,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제조분야 등에서 크고 작은 프로젝트를 수행했습니다.</w:t>
      </w:r>
    </w:p>
    <w:p w14:paraId="42321527" w14:textId="10FDC7FB" w:rsidR="00966869" w:rsidRPr="00966869" w:rsidRDefault="00966869" w:rsidP="0096686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주로 소프트웨어 아키텍트로서 참여하였으며 코어모듈 코딩,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개발표준수립,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개발환경수립,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아키텍처 수립/구현 등의 업무를 수행했</w:t>
      </w:r>
      <w:r>
        <w:rPr>
          <w:rFonts w:ascii="맑은 고딕" w:eastAsia="맑은 고딕" w:hAnsi="맑은 고딕" w:hint="eastAsia"/>
          <w:noProof/>
          <w:sz w:val="20"/>
          <w:szCs w:val="20"/>
        </w:rPr>
        <w:t>습니다.</w:t>
      </w:r>
    </w:p>
    <w:p w14:paraId="432A030C" w14:textId="70E7A669" w:rsidR="00386429" w:rsidRPr="00DD3F86" w:rsidRDefault="00386429" w:rsidP="0038642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>자격</w:t>
      </w:r>
    </w:p>
    <w:p w14:paraId="3DC3CB10" w14:textId="337FA3CA" w:rsidR="00386429" w:rsidRPr="00386429" w:rsidRDefault="00386429" w:rsidP="00386429">
      <w:pPr>
        <w:pStyle w:val="51"/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 w:hint="eastAsia"/>
          <w:noProof/>
          <w:lang w:bidi="ko-KR"/>
        </w:rPr>
        <w:t>C</w:t>
      </w:r>
      <w:r w:rsidRPr="00386429">
        <w:rPr>
          <w:rFonts w:ascii="맑은 고딕" w:hAnsi="맑은 고딕"/>
          <w:noProof/>
          <w:lang w:bidi="ko-KR"/>
        </w:rPr>
        <w:t>SDP (Certified Software Development Proficiency)</w:t>
      </w:r>
    </w:p>
    <w:p w14:paraId="1B51E747" w14:textId="2E207227" w:rsidR="00386429" w:rsidRPr="003960DF" w:rsidRDefault="00386429" w:rsidP="00386429">
      <w:pPr>
        <w:rPr>
          <w:lang w:bidi="ko-KR"/>
        </w:rPr>
      </w:pPr>
      <w:r w:rsidRPr="003960DF">
        <w:rPr>
          <w:lang w:bidi="ko-KR"/>
        </w:rPr>
        <w:t>2011</w:t>
      </w:r>
      <w:r>
        <w:rPr>
          <w:rFonts w:hint="eastAsia"/>
          <w:lang w:val="ko-KR" w:bidi="ko-KR"/>
        </w:rPr>
        <w:t>년</w:t>
      </w:r>
      <w:r w:rsidRPr="003960DF">
        <w:rPr>
          <w:rFonts w:hint="eastAsia"/>
          <w:lang w:bidi="ko-KR"/>
        </w:rPr>
        <w:t xml:space="preserve"> </w:t>
      </w:r>
      <w:r w:rsidRPr="003960DF">
        <w:rPr>
          <w:lang w:bidi="ko-KR"/>
        </w:rPr>
        <w:t>11</w:t>
      </w:r>
      <w:r>
        <w:rPr>
          <w:rFonts w:hint="eastAsia"/>
          <w:lang w:val="ko-KR" w:bidi="ko-KR"/>
        </w:rPr>
        <w:t>월</w:t>
      </w:r>
      <w:r w:rsidRPr="003960DF">
        <w:rPr>
          <w:rFonts w:hint="eastAsia"/>
          <w:lang w:bidi="ko-KR"/>
        </w:rPr>
        <w:t xml:space="preserve"> </w:t>
      </w:r>
      <w:r>
        <w:rPr>
          <w:rFonts w:hint="eastAsia"/>
          <w:lang w:val="ko-KR" w:bidi="ko-KR"/>
        </w:rPr>
        <w:t>취득</w:t>
      </w:r>
      <w:r w:rsidRPr="003960DF">
        <w:rPr>
          <w:lang w:bidi="ko-KR"/>
        </w:rPr>
        <w:t xml:space="preserve"> (IEEE Computer Society)</w:t>
      </w:r>
    </w:p>
    <w:p w14:paraId="302246B1" w14:textId="712A2B5A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 w:hint="eastAsia"/>
          <w:noProof/>
          <w:lang w:bidi="ko-KR"/>
        </w:rPr>
        <w:t>C</w:t>
      </w:r>
      <w:r w:rsidRPr="003960DF">
        <w:rPr>
          <w:rFonts w:ascii="맑은 고딕" w:hAnsi="맑은 고딕"/>
          <w:noProof/>
          <w:lang w:bidi="ko-KR"/>
        </w:rPr>
        <w:t>hief Architect</w:t>
      </w:r>
    </w:p>
    <w:p w14:paraId="2DFEBB1C" w14:textId="581B83FD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2010 (Samsung SDS)</w:t>
      </w:r>
    </w:p>
    <w:p w14:paraId="6F17DB08" w14:textId="1C96286E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/>
          <w:noProof/>
          <w:lang w:bidi="ko-KR"/>
        </w:rPr>
        <w:t>Senior Software Architect</w:t>
      </w:r>
    </w:p>
    <w:p w14:paraId="420AF055" w14:textId="47B4B811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2011 (KOSTA: Korea Software Technology Association)</w:t>
      </w:r>
    </w:p>
    <w:p w14:paraId="22177EE2" w14:textId="7D779F76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SW Proficiency (Professional)</w:t>
      </w:r>
    </w:p>
    <w:p w14:paraId="7A6B6FDA" w14:textId="7788FC5B" w:rsidR="00386429" w:rsidRDefault="00386429" w:rsidP="00386429">
      <w:pPr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/>
          <w:noProof/>
          <w:lang w:bidi="ko-KR"/>
        </w:rPr>
        <w:t>201</w:t>
      </w:r>
      <w:r w:rsidR="00ED63A8">
        <w:rPr>
          <w:rFonts w:ascii="맑은 고딕" w:hAnsi="맑은 고딕"/>
          <w:noProof/>
          <w:lang w:bidi="ko-KR"/>
        </w:rPr>
        <w:t>6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SDS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359E7EA8" w14:textId="1F53D237" w:rsidR="00A770D9" w:rsidRPr="00DD3F86" w:rsidRDefault="00A770D9" w:rsidP="00A770D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Samsung Group Softwrare Associate Architect</w:t>
      </w:r>
    </w:p>
    <w:p w14:paraId="2AA7DB69" w14:textId="291AA546" w:rsidR="00A770D9" w:rsidRPr="00DD3F86" w:rsidRDefault="00A770D9" w:rsidP="00A770D9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201</w:t>
      </w:r>
      <w:r>
        <w:rPr>
          <w:rFonts w:ascii="맑은 고딕" w:hAnsi="맑은 고딕"/>
          <w:noProof/>
          <w:lang w:bidi="ko-KR"/>
        </w:rPr>
        <w:t>7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Group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08E9A905" w14:textId="52DA2A77" w:rsidR="00703BF6" w:rsidRPr="00DD3F86" w:rsidRDefault="00703BF6" w:rsidP="00703BF6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Google Cloud Associate Cloud Engineer</w:t>
      </w:r>
    </w:p>
    <w:p w14:paraId="6D1036E9" w14:textId="2435CA83" w:rsidR="00386429" w:rsidRPr="00386429" w:rsidRDefault="00703BF6" w:rsidP="00703BF6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</w:t>
      </w:r>
      <w:r>
        <w:rPr>
          <w:rFonts w:ascii="맑은 고딕" w:hAnsi="맑은 고딕"/>
          <w:noProof/>
          <w:lang w:bidi="ko-KR"/>
        </w:rPr>
        <w:t>22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Google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4EC021AC" w14:textId="0F054BD5" w:rsidR="00F439C9" w:rsidRPr="00DD3F86" w:rsidRDefault="00395EBE" w:rsidP="00F439C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학력</w:t>
      </w:r>
    </w:p>
    <w:p w14:paraId="40657B57" w14:textId="227269AA" w:rsidR="00386429" w:rsidRDefault="00386429" w:rsidP="00395EBE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수도전기공업고등학교</w:t>
      </w:r>
    </w:p>
    <w:p w14:paraId="0009764C" w14:textId="04A87B14" w:rsidR="00386429" w:rsidRPr="00386429" w:rsidRDefault="00386429" w:rsidP="00386429">
      <w:pPr>
        <w:rPr>
          <w:lang w:val="ko-KR" w:bidi="ko-KR"/>
        </w:rPr>
      </w:pPr>
      <w:r>
        <w:rPr>
          <w:rFonts w:hint="eastAsia"/>
          <w:lang w:val="ko-KR" w:bidi="ko-KR"/>
        </w:rPr>
        <w:t>1</w:t>
      </w:r>
      <w:r>
        <w:rPr>
          <w:lang w:val="ko-KR" w:bidi="ko-KR"/>
        </w:rPr>
        <w:t>983 ~ 1985</w:t>
      </w:r>
    </w:p>
    <w:p w14:paraId="3BB05206" w14:textId="5E7EC557" w:rsidR="00395EBE" w:rsidRPr="00DD3F86" w:rsidRDefault="00386429" w:rsidP="00395EBE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숭실대학교</w:t>
      </w:r>
    </w:p>
    <w:p w14:paraId="3BD8A258" w14:textId="3830F7F9" w:rsidR="00A06309" w:rsidRPr="00DD3F86" w:rsidRDefault="00386429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학사</w:t>
      </w:r>
      <w:r>
        <w:rPr>
          <w:rFonts w:ascii="맑은 고딕" w:hAnsi="맑은 고딕"/>
          <w:noProof/>
          <w:lang w:val="ko-KR" w:bidi="ko-KR"/>
        </w:rPr>
        <w:t xml:space="preserve">, </w:t>
      </w:r>
      <w:r w:rsidR="00395EBE">
        <w:rPr>
          <w:rFonts w:ascii="맑은 고딕" w:hAnsi="맑은 고딕" w:hint="eastAsia"/>
          <w:noProof/>
          <w:lang w:val="ko-KR" w:bidi="ko-KR"/>
        </w:rPr>
        <w:t>컴퓨터공학과,</w:t>
      </w:r>
      <w:r w:rsidR="00395EBE">
        <w:rPr>
          <w:rFonts w:ascii="맑은 고딕" w:hAnsi="맑은 고딕"/>
          <w:noProof/>
          <w:lang w:val="ko-KR" w:bidi="ko-KR"/>
        </w:rPr>
        <w:t xml:space="preserve"> 1996~1999</w:t>
      </w:r>
    </w:p>
    <w:p w14:paraId="00D8E22A" w14:textId="2FDB0571" w:rsidR="00A06309" w:rsidRPr="00DD3F86" w:rsidRDefault="00395EBE" w:rsidP="008D31BD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수상</w:t>
      </w:r>
    </w:p>
    <w:p w14:paraId="28B323CF" w14:textId="1351BF79" w:rsidR="0070237E" w:rsidRDefault="00386429" w:rsidP="008D31BD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포스코I</w:t>
      </w:r>
      <w:r>
        <w:rPr>
          <w:rFonts w:ascii="맑은 고딕" w:hAnsi="맑은 고딕"/>
          <w:noProof/>
          <w:lang w:val="ko-KR" w:bidi="ko-KR"/>
        </w:rPr>
        <w:t xml:space="preserve">CT </w:t>
      </w:r>
      <w:r>
        <w:rPr>
          <w:rFonts w:ascii="맑은 고딕" w:hAnsi="맑은 고딕" w:hint="eastAsia"/>
          <w:noProof/>
          <w:lang w:val="ko-KR" w:bidi="ko-KR"/>
        </w:rPr>
        <w:t>사장상</w:t>
      </w:r>
    </w:p>
    <w:p w14:paraId="0E338177" w14:textId="6450A086" w:rsidR="00386429" w:rsidRDefault="00386429" w:rsidP="00386429">
      <w:pPr>
        <w:rPr>
          <w:lang w:val="ko-KR" w:bidi="ko-KR"/>
        </w:rPr>
      </w:pPr>
      <w:r>
        <w:rPr>
          <w:lang w:val="ko-KR" w:bidi="ko-KR"/>
        </w:rPr>
        <w:t xml:space="preserve">2021. 07, </w:t>
      </w:r>
      <w:r>
        <w:rPr>
          <w:rFonts w:hint="eastAsia"/>
          <w:lang w:val="ko-KR" w:bidi="ko-KR"/>
        </w:rPr>
        <w:t>E</w:t>
      </w:r>
      <w:r>
        <w:rPr>
          <w:lang w:val="ko-KR" w:bidi="ko-KR"/>
        </w:rPr>
        <w:t xml:space="preserve">RP </w:t>
      </w:r>
      <w:r>
        <w:rPr>
          <w:rFonts w:hint="eastAsia"/>
          <w:lang w:val="ko-KR" w:bidi="ko-KR"/>
        </w:rPr>
        <w:t>시스템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성공적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구축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공로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전자구매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부분</w:t>
      </w:r>
      <w:r>
        <w:rPr>
          <w:rFonts w:hint="eastAsia"/>
          <w:lang w:val="ko-KR" w:bidi="ko-KR"/>
        </w:rPr>
        <w:t>)</w:t>
      </w:r>
    </w:p>
    <w:p w14:paraId="7B718DAE" w14:textId="77777777" w:rsidR="00434074" w:rsidRPr="00DD3F86" w:rsidRDefault="00000000" w:rsidP="00434074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활동:"/>
          <w:tag w:val="활동:"/>
          <w:id w:val="1035625348"/>
          <w:placeholder>
            <w:docPart w:val="E9F3A82D7896467DBB8ACB3F1FA22352"/>
          </w:placeholder>
          <w:temporary/>
          <w:showingPlcHdr/>
          <w15:appearance w15:val="hidden"/>
        </w:sdtPr>
        <w:sdtContent>
          <w:r w:rsidR="00434074"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sdtContent>
      </w:sdt>
    </w:p>
    <w:p w14:paraId="4E554DB9" w14:textId="3425195B" w:rsidR="00A06309" w:rsidRDefault="00703BF6" w:rsidP="00703BF6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번역서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소프트웨어 아키텍처 평가-공동번역)</w:t>
      </w:r>
    </w:p>
    <w:p w14:paraId="185E4D61" w14:textId="124A4CD8" w:rsidR="00703BF6" w:rsidRDefault="00703BF6" w:rsidP="00703BF6">
      <w:pPr>
        <w:rPr>
          <w:lang w:val="ko-KR" w:bidi="ko-KR"/>
        </w:rPr>
      </w:pPr>
      <w:r>
        <w:rPr>
          <w:lang w:val="ko-KR" w:bidi="ko-KR"/>
        </w:rPr>
        <w:t>Evaluating Software Architectures (</w:t>
      </w:r>
      <w:r>
        <w:rPr>
          <w:rFonts w:hint="eastAsia"/>
          <w:lang w:val="ko-KR" w:bidi="ko-KR"/>
        </w:rPr>
        <w:t>폴클레멘츠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릭캐즈먼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마크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클라인</w:t>
      </w:r>
      <w:r>
        <w:rPr>
          <w:rFonts w:hint="eastAsia"/>
          <w:lang w:val="ko-KR" w:bidi="ko-KR"/>
        </w:rPr>
        <w:t>)</w:t>
      </w:r>
    </w:p>
    <w:p w14:paraId="2AE90672" w14:textId="24BEB324" w:rsidR="00703BF6" w:rsidRPr="00703BF6" w:rsidRDefault="00703BF6" w:rsidP="00703BF6">
      <w:pPr>
        <w:rPr>
          <w:lang w:val="ko-KR" w:bidi="ko-KR"/>
        </w:rPr>
      </w:pPr>
      <w:r>
        <w:rPr>
          <w:rFonts w:hint="eastAsia"/>
          <w:lang w:val="ko-KR" w:bidi="ko-KR"/>
        </w:rPr>
        <w:t>2</w:t>
      </w:r>
      <w:r>
        <w:rPr>
          <w:lang w:val="ko-KR" w:bidi="ko-KR"/>
        </w:rPr>
        <w:t>011</w:t>
      </w:r>
      <w:r>
        <w:rPr>
          <w:rFonts w:hint="eastAsia"/>
          <w:lang w:val="ko-KR" w:bidi="ko-KR"/>
        </w:rPr>
        <w:t>년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공통번역</w:t>
      </w:r>
      <w:r>
        <w:rPr>
          <w:rFonts w:hint="eastAsia"/>
          <w:lang w:val="ko-KR" w:bidi="ko-KR"/>
        </w:rPr>
        <w:t>: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이석준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백창현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박인수</w:t>
      </w:r>
      <w:r>
        <w:rPr>
          <w:rFonts w:hint="eastAsia"/>
          <w:lang w:val="ko-KR" w:bidi="ko-KR"/>
        </w:rPr>
        <w:t>)</w:t>
      </w:r>
    </w:p>
    <w:sectPr w:rsidR="00703BF6" w:rsidRPr="00703BF6" w:rsidSect="00D34A46">
      <w:footerReference w:type="default" r:id="rId15"/>
      <w:type w:val="continuous"/>
      <w:pgSz w:w="11906" w:h="16838" w:code="9"/>
      <w:pgMar w:top="709" w:right="1440" w:bottom="2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E431" w14:textId="77777777" w:rsidR="00D34A46" w:rsidRDefault="00D34A46" w:rsidP="00725803">
      <w:pPr>
        <w:spacing w:after="0"/>
      </w:pPr>
      <w:r>
        <w:separator/>
      </w:r>
    </w:p>
  </w:endnote>
  <w:endnote w:type="continuationSeparator" w:id="0">
    <w:p w14:paraId="4183E286" w14:textId="77777777" w:rsidR="00D34A46" w:rsidRDefault="00D34A4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6E403" w14:textId="77777777" w:rsidR="00F439C9" w:rsidRDefault="00F439C9">
        <w:pPr>
          <w:pStyle w:val="a6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5D66" w14:textId="77777777" w:rsidR="00D34A46" w:rsidRDefault="00D34A46" w:rsidP="00725803">
      <w:pPr>
        <w:spacing w:after="0"/>
      </w:pPr>
      <w:r>
        <w:separator/>
      </w:r>
    </w:p>
  </w:footnote>
  <w:footnote w:type="continuationSeparator" w:id="0">
    <w:p w14:paraId="5390903C" w14:textId="77777777" w:rsidR="00D34A46" w:rsidRDefault="00D34A4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751E1A"/>
    <w:multiLevelType w:val="hybridMultilevel"/>
    <w:tmpl w:val="B890EDC2"/>
    <w:lvl w:ilvl="0" w:tplc="3D6CB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49920CD"/>
    <w:multiLevelType w:val="hybridMultilevel"/>
    <w:tmpl w:val="44AAA0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3842922">
    <w:abstractNumId w:val="9"/>
  </w:num>
  <w:num w:numId="2" w16cid:durableId="952706265">
    <w:abstractNumId w:val="7"/>
  </w:num>
  <w:num w:numId="3" w16cid:durableId="111748433">
    <w:abstractNumId w:val="6"/>
  </w:num>
  <w:num w:numId="4" w16cid:durableId="4701765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7485684">
    <w:abstractNumId w:val="8"/>
  </w:num>
  <w:num w:numId="6" w16cid:durableId="1872381837">
    <w:abstractNumId w:val="10"/>
  </w:num>
  <w:num w:numId="7" w16cid:durableId="1847284242">
    <w:abstractNumId w:val="5"/>
  </w:num>
  <w:num w:numId="8" w16cid:durableId="876310197">
    <w:abstractNumId w:val="4"/>
  </w:num>
  <w:num w:numId="9" w16cid:durableId="1260872293">
    <w:abstractNumId w:val="3"/>
  </w:num>
  <w:num w:numId="10" w16cid:durableId="1223323281">
    <w:abstractNumId w:val="2"/>
  </w:num>
  <w:num w:numId="11" w16cid:durableId="1798377155">
    <w:abstractNumId w:val="1"/>
  </w:num>
  <w:num w:numId="12" w16cid:durableId="1033842564">
    <w:abstractNumId w:val="0"/>
  </w:num>
  <w:num w:numId="13" w16cid:durableId="560798128">
    <w:abstractNumId w:val="11"/>
  </w:num>
  <w:num w:numId="14" w16cid:durableId="2099448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99"/>
    <w:rsid w:val="000132A3"/>
    <w:rsid w:val="00025E77"/>
    <w:rsid w:val="00027312"/>
    <w:rsid w:val="0002777B"/>
    <w:rsid w:val="0003561C"/>
    <w:rsid w:val="00061AE7"/>
    <w:rsid w:val="000645F2"/>
    <w:rsid w:val="00067564"/>
    <w:rsid w:val="00067AE4"/>
    <w:rsid w:val="00081B7A"/>
    <w:rsid w:val="00082F03"/>
    <w:rsid w:val="000835A0"/>
    <w:rsid w:val="0009153C"/>
    <w:rsid w:val="000934A2"/>
    <w:rsid w:val="000B002D"/>
    <w:rsid w:val="000B2A2F"/>
    <w:rsid w:val="000E415A"/>
    <w:rsid w:val="00111CEA"/>
    <w:rsid w:val="001429F9"/>
    <w:rsid w:val="00144D98"/>
    <w:rsid w:val="00160F17"/>
    <w:rsid w:val="00166276"/>
    <w:rsid w:val="001822EA"/>
    <w:rsid w:val="001B0955"/>
    <w:rsid w:val="001C6505"/>
    <w:rsid w:val="00201DE3"/>
    <w:rsid w:val="00227784"/>
    <w:rsid w:val="0023705D"/>
    <w:rsid w:val="00247E68"/>
    <w:rsid w:val="00250A31"/>
    <w:rsid w:val="00251C13"/>
    <w:rsid w:val="002922D0"/>
    <w:rsid w:val="002D0745"/>
    <w:rsid w:val="00307963"/>
    <w:rsid w:val="00340B03"/>
    <w:rsid w:val="00380AE7"/>
    <w:rsid w:val="00386429"/>
    <w:rsid w:val="00395EBE"/>
    <w:rsid w:val="003960DF"/>
    <w:rsid w:val="003A4810"/>
    <w:rsid w:val="003A6943"/>
    <w:rsid w:val="00410BA2"/>
    <w:rsid w:val="00433FC4"/>
    <w:rsid w:val="00434074"/>
    <w:rsid w:val="00463C3B"/>
    <w:rsid w:val="004937AE"/>
    <w:rsid w:val="004E2970"/>
    <w:rsid w:val="004F2F73"/>
    <w:rsid w:val="005026DD"/>
    <w:rsid w:val="00513EFC"/>
    <w:rsid w:val="00520347"/>
    <w:rsid w:val="0052113B"/>
    <w:rsid w:val="005311CA"/>
    <w:rsid w:val="00532568"/>
    <w:rsid w:val="00535213"/>
    <w:rsid w:val="00564951"/>
    <w:rsid w:val="00573BF9"/>
    <w:rsid w:val="005A4A49"/>
    <w:rsid w:val="005B13C9"/>
    <w:rsid w:val="005B1D68"/>
    <w:rsid w:val="005B2189"/>
    <w:rsid w:val="005B4700"/>
    <w:rsid w:val="005C71B0"/>
    <w:rsid w:val="005D50CF"/>
    <w:rsid w:val="00611B37"/>
    <w:rsid w:val="006163C0"/>
    <w:rsid w:val="006252B4"/>
    <w:rsid w:val="00646BA2"/>
    <w:rsid w:val="00655020"/>
    <w:rsid w:val="00675EA0"/>
    <w:rsid w:val="00697505"/>
    <w:rsid w:val="006C08A0"/>
    <w:rsid w:val="006C47D8"/>
    <w:rsid w:val="006D2D08"/>
    <w:rsid w:val="006F26A2"/>
    <w:rsid w:val="0070237E"/>
    <w:rsid w:val="00702CB0"/>
    <w:rsid w:val="00703BF6"/>
    <w:rsid w:val="00705C3F"/>
    <w:rsid w:val="00725803"/>
    <w:rsid w:val="00725CB5"/>
    <w:rsid w:val="007307A3"/>
    <w:rsid w:val="00732F46"/>
    <w:rsid w:val="007362CB"/>
    <w:rsid w:val="00752315"/>
    <w:rsid w:val="007665E5"/>
    <w:rsid w:val="007C211F"/>
    <w:rsid w:val="007C26CB"/>
    <w:rsid w:val="007C5F97"/>
    <w:rsid w:val="007F3012"/>
    <w:rsid w:val="00857E6B"/>
    <w:rsid w:val="008968C4"/>
    <w:rsid w:val="008A62DC"/>
    <w:rsid w:val="008D31BD"/>
    <w:rsid w:val="008D7C1C"/>
    <w:rsid w:val="008E6BB9"/>
    <w:rsid w:val="0092291B"/>
    <w:rsid w:val="009265B6"/>
    <w:rsid w:val="00932D92"/>
    <w:rsid w:val="0095272C"/>
    <w:rsid w:val="00966869"/>
    <w:rsid w:val="00972024"/>
    <w:rsid w:val="009923C1"/>
    <w:rsid w:val="009F04D2"/>
    <w:rsid w:val="009F2BA7"/>
    <w:rsid w:val="009F6DA0"/>
    <w:rsid w:val="00A01182"/>
    <w:rsid w:val="00A06309"/>
    <w:rsid w:val="00A364ED"/>
    <w:rsid w:val="00A47784"/>
    <w:rsid w:val="00A64264"/>
    <w:rsid w:val="00A74C7C"/>
    <w:rsid w:val="00A770D9"/>
    <w:rsid w:val="00A77AF7"/>
    <w:rsid w:val="00A82704"/>
    <w:rsid w:val="00A847C6"/>
    <w:rsid w:val="00AB5264"/>
    <w:rsid w:val="00AC7E3F"/>
    <w:rsid w:val="00AD13CB"/>
    <w:rsid w:val="00AD3FD8"/>
    <w:rsid w:val="00B306D4"/>
    <w:rsid w:val="00B370A8"/>
    <w:rsid w:val="00B41060"/>
    <w:rsid w:val="00B9409C"/>
    <w:rsid w:val="00BA3AF5"/>
    <w:rsid w:val="00BC7376"/>
    <w:rsid w:val="00BD669A"/>
    <w:rsid w:val="00C1096B"/>
    <w:rsid w:val="00C13F2B"/>
    <w:rsid w:val="00C41B80"/>
    <w:rsid w:val="00C43D65"/>
    <w:rsid w:val="00C76CAD"/>
    <w:rsid w:val="00C84833"/>
    <w:rsid w:val="00C9044F"/>
    <w:rsid w:val="00C94727"/>
    <w:rsid w:val="00CF150F"/>
    <w:rsid w:val="00D2420D"/>
    <w:rsid w:val="00D30382"/>
    <w:rsid w:val="00D34A46"/>
    <w:rsid w:val="00D413F9"/>
    <w:rsid w:val="00D44E50"/>
    <w:rsid w:val="00D53245"/>
    <w:rsid w:val="00D54165"/>
    <w:rsid w:val="00D81299"/>
    <w:rsid w:val="00D90060"/>
    <w:rsid w:val="00D904F8"/>
    <w:rsid w:val="00D92B95"/>
    <w:rsid w:val="00DB7B28"/>
    <w:rsid w:val="00DC14A0"/>
    <w:rsid w:val="00DC6B2F"/>
    <w:rsid w:val="00DD3F86"/>
    <w:rsid w:val="00E03F71"/>
    <w:rsid w:val="00E154B5"/>
    <w:rsid w:val="00E232F0"/>
    <w:rsid w:val="00E52791"/>
    <w:rsid w:val="00E60CFC"/>
    <w:rsid w:val="00E6214C"/>
    <w:rsid w:val="00E75677"/>
    <w:rsid w:val="00E83195"/>
    <w:rsid w:val="00E96693"/>
    <w:rsid w:val="00ED63A8"/>
    <w:rsid w:val="00EF0856"/>
    <w:rsid w:val="00F00A4F"/>
    <w:rsid w:val="00F14791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D4A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3F86"/>
    <w:pPr>
      <w:spacing w:line="168" w:lineRule="auto"/>
    </w:pPr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DD3F86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DD3F86"/>
    <w:pPr>
      <w:keepNext/>
      <w:keepLines/>
      <w:spacing w:after="40" w:line="240" w:lineRule="auto"/>
      <w:contextualSpacing/>
      <w:outlineLvl w:val="1"/>
    </w:pPr>
    <w:rPr>
      <w:rFonts w:asciiTheme="majorHAnsi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DD3F86"/>
    <w:pPr>
      <w:keepNext/>
      <w:keepLines/>
      <w:spacing w:after="0" w:line="240" w:lineRule="auto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3F86"/>
    <w:pPr>
      <w:keepNext/>
      <w:keepLines/>
      <w:spacing w:before="40" w:after="0" w:line="240" w:lineRule="auto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DD3F86"/>
    <w:pPr>
      <w:keepNext/>
      <w:keepLines/>
      <w:spacing w:before="40" w:after="0" w:line="240" w:lineRule="auto"/>
      <w:outlineLvl w:val="4"/>
    </w:pPr>
    <w:rPr>
      <w:rFonts w:asciiTheme="majorHAnsi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D3F86"/>
    <w:pPr>
      <w:keepNext/>
      <w:keepLines/>
      <w:spacing w:before="40" w:after="0" w:line="240" w:lineRule="auto"/>
      <w:outlineLvl w:val="5"/>
    </w:pPr>
    <w:rPr>
      <w:rFonts w:asciiTheme="majorHAnsi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DD3F86"/>
    <w:rPr>
      <w:rFonts w:asciiTheme="majorHAnsi" w:eastAsia="맑은 고딕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DD3F86"/>
    <w:pPr>
      <w:numPr>
        <w:numId w:val="1"/>
      </w:numPr>
      <w:spacing w:after="0" w:line="240" w:lineRule="auto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paragraph" w:styleId="31">
    <w:name w:val="List Bullet 3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character" w:customStyle="1" w:styleId="2Char">
    <w:name w:val="제목 2 Char"/>
    <w:basedOn w:val="a2"/>
    <w:link w:val="20"/>
    <w:uiPriority w:val="9"/>
    <w:rsid w:val="00DD3F86"/>
    <w:rPr>
      <w:rFonts w:asciiTheme="majorHAnsi" w:eastAsia="맑은 고딕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DD3F86"/>
    <w:rPr>
      <w:rFonts w:eastAsia="맑은 고딕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DD3F86"/>
    <w:pPr>
      <w:spacing w:after="0" w:line="216" w:lineRule="auto"/>
      <w:contextualSpacing/>
    </w:pPr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DD3F86"/>
    <w:rPr>
      <w:rFonts w:asciiTheme="majorHAnsi" w:eastAsia="맑은 고딕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9">
    <w:name w:val="연락처 정보"/>
    <w:basedOn w:val="a1"/>
    <w:uiPriority w:val="3"/>
    <w:qFormat/>
    <w:rsid w:val="00DD3F86"/>
    <w:pPr>
      <w:spacing w:before="40" w:after="0" w:line="240" w:lineRule="auto"/>
      <w:contextualSpacing/>
      <w:jc w:val="right"/>
    </w:pPr>
  </w:style>
  <w:style w:type="character" w:styleId="aa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rsid w:val="00DD3F86"/>
    <w:rPr>
      <w:rFonts w:asciiTheme="majorHAnsi" w:eastAsia="맑은 고딕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DD3F86"/>
    <w:pPr>
      <w:numPr>
        <w:numId w:val="6"/>
      </w:numPr>
      <w:spacing w:line="240" w:lineRule="auto"/>
      <w:contextualSpacing/>
    </w:pPr>
  </w:style>
  <w:style w:type="character" w:styleId="ab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c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d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e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rFonts w:eastAsia="바탕"/>
      <w:i/>
      <w:iCs/>
      <w:color w:val="007FAB" w:themeColor="accent1"/>
    </w:rPr>
  </w:style>
  <w:style w:type="character" w:customStyle="1" w:styleId="Char3">
    <w:name w:val="강한 인용 Char"/>
    <w:basedOn w:val="a2"/>
    <w:link w:val="af"/>
    <w:uiPriority w:val="30"/>
    <w:semiHidden/>
    <w:rsid w:val="002922D0"/>
    <w:rPr>
      <w:i/>
      <w:iCs/>
      <w:color w:val="007FAB" w:themeColor="accent1"/>
    </w:rPr>
  </w:style>
  <w:style w:type="paragraph" w:styleId="af0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 w:line="240" w:lineRule="auto"/>
      <w:jc w:val="center"/>
    </w:pPr>
    <w:rPr>
      <w:rFonts w:eastAsia="바탕"/>
      <w:i/>
      <w:iCs/>
      <w:color w:val="404040" w:themeColor="text1" w:themeTint="BF"/>
    </w:rPr>
  </w:style>
  <w:style w:type="character" w:customStyle="1" w:styleId="Char4">
    <w:name w:val="인용 Char"/>
    <w:basedOn w:val="a2"/>
    <w:link w:val="af0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rFonts w:eastAsia="바탕"/>
      <w:i/>
      <w:iCs/>
      <w:color w:val="111111" w:themeColor="text2"/>
      <w:szCs w:val="18"/>
    </w:rPr>
  </w:style>
  <w:style w:type="paragraph" w:styleId="af2">
    <w:name w:val="Balloon Text"/>
    <w:basedOn w:val="a1"/>
    <w:link w:val="Char5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8"/>
    </w:rPr>
  </w:style>
  <w:style w:type="character" w:customStyle="1" w:styleId="Char5">
    <w:name w:val="풍선 도움말 텍스트 Char"/>
    <w:basedOn w:val="a2"/>
    <w:link w:val="af2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 w:line="240" w:lineRule="auto"/>
    </w:pPr>
    <w:rPr>
      <w:rFonts w:eastAsia="바탕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 w:line="240" w:lineRule="auto"/>
      <w:ind w:left="360"/>
    </w:pPr>
    <w:rPr>
      <w:rFonts w:eastAsia="바탕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unhideWhenUsed/>
    <w:rsid w:val="002922D0"/>
    <w:pPr>
      <w:spacing w:line="240" w:lineRule="auto"/>
    </w:pPr>
    <w:rPr>
      <w:rFonts w:eastAsia="바탕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2922D0"/>
    <w:rPr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2922D0"/>
    <w:rPr>
      <w:b/>
      <w:bCs/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2922D0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2922D0"/>
    <w:rPr>
      <w:szCs w:val="20"/>
    </w:rPr>
  </w:style>
  <w:style w:type="paragraph" w:styleId="af8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a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a"/>
    <w:uiPriority w:val="99"/>
    <w:semiHidden/>
    <w:rsid w:val="002922D0"/>
    <w:rPr>
      <w:rFonts w:ascii="Consolas" w:hAnsi="Consolas"/>
      <w:szCs w:val="20"/>
    </w:rPr>
  </w:style>
  <w:style w:type="paragraph" w:styleId="afb">
    <w:name w:val="Plain Text"/>
    <w:basedOn w:val="a1"/>
    <w:link w:val="Charc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1"/>
    </w:rPr>
  </w:style>
  <w:style w:type="character" w:customStyle="1" w:styleId="Charc">
    <w:name w:val="글자만 Char"/>
    <w:basedOn w:val="a2"/>
    <w:link w:val="afb"/>
    <w:uiPriority w:val="99"/>
    <w:semiHidden/>
    <w:rsid w:val="002922D0"/>
    <w:rPr>
      <w:rFonts w:ascii="Consolas" w:hAnsi="Consolas"/>
      <w:szCs w:val="21"/>
    </w:rPr>
  </w:style>
  <w:style w:type="paragraph" w:styleId="afc">
    <w:name w:val="Bibliography"/>
    <w:basedOn w:val="a1"/>
    <w:next w:val="a1"/>
    <w:uiPriority w:val="37"/>
    <w:semiHidden/>
    <w:unhideWhenUsed/>
    <w:rsid w:val="006C47D8"/>
    <w:pPr>
      <w:spacing w:line="240" w:lineRule="auto"/>
    </w:pPr>
    <w:rPr>
      <w:rFonts w:eastAsia="바탕"/>
    </w:rPr>
  </w:style>
  <w:style w:type="paragraph" w:styleId="afd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e">
    <w:name w:val="Body Text"/>
    <w:basedOn w:val="a1"/>
    <w:link w:val="Chard"/>
    <w:uiPriority w:val="1"/>
    <w:unhideWhenUsed/>
    <w:qFormat/>
    <w:rsid w:val="00DD3F86"/>
    <w:pPr>
      <w:spacing w:after="120" w:line="240" w:lineRule="auto"/>
    </w:pPr>
  </w:style>
  <w:style w:type="character" w:customStyle="1" w:styleId="Chard">
    <w:name w:val="본문 Char"/>
    <w:basedOn w:val="a2"/>
    <w:link w:val="afe"/>
    <w:uiPriority w:val="1"/>
    <w:rsid w:val="00DD3F86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  <w:rPr>
      <w:rFonts w:eastAsia="바탕"/>
    </w:r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f">
    <w:name w:val="Body Text First Indent"/>
    <w:basedOn w:val="afe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6C47D8"/>
    <w:rPr>
      <w:rFonts w:eastAsia="맑은 고딕"/>
    </w:rPr>
  </w:style>
  <w:style w:type="paragraph" w:styleId="aff0">
    <w:name w:val="Body Text Indent"/>
    <w:basedOn w:val="a1"/>
    <w:link w:val="Charf"/>
    <w:uiPriority w:val="99"/>
    <w:semiHidden/>
    <w:unhideWhenUsed/>
    <w:rsid w:val="006C47D8"/>
    <w:pPr>
      <w:spacing w:after="120" w:line="240" w:lineRule="auto"/>
      <w:ind w:left="360"/>
    </w:pPr>
    <w:rPr>
      <w:rFonts w:eastAsia="바탕"/>
    </w:rPr>
  </w:style>
  <w:style w:type="character" w:customStyle="1" w:styleId="Charf">
    <w:name w:val="본문 들여쓰기 Char"/>
    <w:basedOn w:val="a2"/>
    <w:link w:val="aff0"/>
    <w:uiPriority w:val="99"/>
    <w:semiHidden/>
    <w:rsid w:val="006C47D8"/>
  </w:style>
  <w:style w:type="paragraph" w:styleId="23">
    <w:name w:val="Body Text First Indent 2"/>
    <w:basedOn w:val="aff0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  <w:rPr>
      <w:rFonts w:eastAsia="바탕"/>
    </w:r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1">
    <w:name w:val="Closing"/>
    <w:basedOn w:val="a1"/>
    <w:link w:val="Charf0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0">
    <w:name w:val="맺음말 Char"/>
    <w:basedOn w:val="a2"/>
    <w:link w:val="aff1"/>
    <w:uiPriority w:val="99"/>
    <w:semiHidden/>
    <w:rsid w:val="006C47D8"/>
  </w:style>
  <w:style w:type="table" w:styleId="a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6">
    <w:name w:val="Date"/>
    <w:basedOn w:val="a1"/>
    <w:next w:val="a1"/>
    <w:link w:val="Charf1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1">
    <w:name w:val="날짜 Char"/>
    <w:basedOn w:val="a2"/>
    <w:link w:val="aff6"/>
    <w:uiPriority w:val="99"/>
    <w:semiHidden/>
    <w:rsid w:val="006C47D8"/>
  </w:style>
  <w:style w:type="paragraph" w:styleId="aff7">
    <w:name w:val="E-mail Signature"/>
    <w:basedOn w:val="a1"/>
    <w:link w:val="Charf2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2">
    <w:name w:val="전자 메일 서명 Char"/>
    <w:basedOn w:val="a2"/>
    <w:link w:val="aff7"/>
    <w:uiPriority w:val="99"/>
    <w:semiHidden/>
    <w:rsid w:val="006C47D8"/>
  </w:style>
  <w:style w:type="character" w:styleId="aff8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9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a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rsid w:val="00DD3F86"/>
    <w:rPr>
      <w:rFonts w:asciiTheme="majorHAnsi" w:eastAsia="맑은 고딕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DD3F86"/>
    <w:rPr>
      <w:rFonts w:asciiTheme="majorHAnsi" w:eastAsia="맑은 고딕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 w:line="240" w:lineRule="auto"/>
    </w:pPr>
    <w:rPr>
      <w:rFonts w:eastAsia="바탕"/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c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  <w:rPr>
      <w:rFonts w:eastAsia="바탕"/>
    </w:r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  <w:rPr>
      <w:rFonts w:eastAsia="바탕"/>
    </w:r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  <w:rPr>
      <w:rFonts w:eastAsia="바탕"/>
    </w:r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  <w:rPr>
      <w:rFonts w:eastAsia="바탕"/>
    </w:r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  <w:rPr>
      <w:rFonts w:eastAsia="바탕"/>
    </w:r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  <w:rPr>
      <w:rFonts w:eastAsia="바탕"/>
    </w:r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  <w:rPr>
      <w:rFonts w:eastAsia="바탕"/>
    </w:r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  <w:rPr>
      <w:rFonts w:eastAsia="바탕"/>
    </w:rPr>
  </w:style>
  <w:style w:type="paragraph" w:styleId="affd">
    <w:name w:val="index heading"/>
    <w:basedOn w:val="a1"/>
    <w:next w:val="11"/>
    <w:uiPriority w:val="99"/>
    <w:semiHidden/>
    <w:unhideWhenUsed/>
    <w:rsid w:val="006C47D8"/>
    <w:pPr>
      <w:spacing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e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2">
    <w:name w:val="line number"/>
    <w:basedOn w:val="a2"/>
    <w:uiPriority w:val="99"/>
    <w:semiHidden/>
    <w:unhideWhenUsed/>
    <w:rsid w:val="006C47D8"/>
  </w:style>
  <w:style w:type="paragraph" w:styleId="afff3">
    <w:name w:val="List"/>
    <w:basedOn w:val="a1"/>
    <w:uiPriority w:val="99"/>
    <w:semiHidden/>
    <w:unhideWhenUsed/>
    <w:rsid w:val="006C47D8"/>
    <w:pPr>
      <w:spacing w:line="240" w:lineRule="auto"/>
      <w:ind w:left="360" w:hanging="360"/>
      <w:contextualSpacing/>
    </w:pPr>
    <w:rPr>
      <w:rFonts w:eastAsia="바탕"/>
    </w:rPr>
  </w:style>
  <w:style w:type="paragraph" w:styleId="27">
    <w:name w:val="List 2"/>
    <w:basedOn w:val="a1"/>
    <w:uiPriority w:val="99"/>
    <w:semiHidden/>
    <w:unhideWhenUsed/>
    <w:rsid w:val="006C47D8"/>
    <w:pPr>
      <w:spacing w:line="240" w:lineRule="auto"/>
      <w:ind w:left="720" w:hanging="360"/>
      <w:contextualSpacing/>
    </w:pPr>
    <w:rPr>
      <w:rFonts w:eastAsia="바탕"/>
    </w:rPr>
  </w:style>
  <w:style w:type="paragraph" w:styleId="36">
    <w:name w:val="List 3"/>
    <w:basedOn w:val="a1"/>
    <w:uiPriority w:val="99"/>
    <w:semiHidden/>
    <w:unhideWhenUsed/>
    <w:rsid w:val="006C47D8"/>
    <w:pPr>
      <w:spacing w:line="240" w:lineRule="auto"/>
      <w:ind w:left="1080" w:hanging="360"/>
      <w:contextualSpacing/>
    </w:pPr>
    <w:rPr>
      <w:rFonts w:eastAsia="바탕"/>
    </w:rPr>
  </w:style>
  <w:style w:type="paragraph" w:styleId="44">
    <w:name w:val="List 4"/>
    <w:basedOn w:val="a1"/>
    <w:uiPriority w:val="99"/>
    <w:semiHidden/>
    <w:unhideWhenUsed/>
    <w:rsid w:val="006C47D8"/>
    <w:pPr>
      <w:spacing w:line="240" w:lineRule="auto"/>
      <w:ind w:left="1440" w:hanging="360"/>
      <w:contextualSpacing/>
    </w:pPr>
    <w:rPr>
      <w:rFonts w:eastAsia="바탕"/>
    </w:rPr>
  </w:style>
  <w:style w:type="paragraph" w:styleId="54">
    <w:name w:val="List 5"/>
    <w:basedOn w:val="a1"/>
    <w:uiPriority w:val="99"/>
    <w:semiHidden/>
    <w:unhideWhenUsed/>
    <w:rsid w:val="006C47D8"/>
    <w:pPr>
      <w:spacing w:line="240" w:lineRule="auto"/>
      <w:ind w:left="1800" w:hanging="360"/>
      <w:contextualSpacing/>
    </w:pPr>
    <w:rPr>
      <w:rFonts w:eastAsia="바탕"/>
    </w:r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line="240" w:lineRule="auto"/>
      <w:contextualSpacing/>
    </w:pPr>
    <w:rPr>
      <w:rFonts w:eastAsia="바탕"/>
    </w:r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line="240" w:lineRule="auto"/>
      <w:contextualSpacing/>
    </w:pPr>
    <w:rPr>
      <w:rFonts w:eastAsia="바탕"/>
    </w:rPr>
  </w:style>
  <w:style w:type="paragraph" w:styleId="afff4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  <w:rPr>
      <w:rFonts w:eastAsia="바탕"/>
    </w:rPr>
  </w:style>
  <w:style w:type="paragraph" w:styleId="28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  <w:rPr>
      <w:rFonts w:eastAsia="바탕"/>
    </w:rPr>
  </w:style>
  <w:style w:type="paragraph" w:styleId="37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  <w:rPr>
      <w:rFonts w:eastAsia="바탕"/>
    </w:r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  <w:rPr>
      <w:rFonts w:eastAsia="바탕"/>
    </w:r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  <w:rPr>
      <w:rFonts w:eastAsia="바탕"/>
    </w:r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line="240" w:lineRule="auto"/>
      <w:contextualSpacing/>
    </w:pPr>
    <w:rPr>
      <w:rFonts w:eastAsia="바탕"/>
    </w:r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line="240" w:lineRule="auto"/>
      <w:contextualSpacing/>
    </w:pPr>
    <w:rPr>
      <w:rFonts w:eastAsia="바탕"/>
    </w:r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line="240" w:lineRule="auto"/>
      <w:contextualSpacing/>
    </w:pPr>
    <w:rPr>
      <w:rFonts w:eastAsia="바탕"/>
    </w:r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line="240" w:lineRule="auto"/>
      <w:contextualSpacing/>
    </w:pPr>
    <w:rPr>
      <w:rFonts w:eastAsia="바탕"/>
    </w:rPr>
  </w:style>
  <w:style w:type="paragraph" w:styleId="afff5">
    <w:name w:val="List Paragraph"/>
    <w:basedOn w:val="a1"/>
    <w:uiPriority w:val="34"/>
    <w:unhideWhenUsed/>
    <w:qFormat/>
    <w:rsid w:val="006C47D8"/>
    <w:pPr>
      <w:spacing w:line="240" w:lineRule="auto"/>
      <w:ind w:left="720"/>
      <w:contextualSpacing/>
    </w:pPr>
    <w:rPr>
      <w:rFonts w:eastAsia="바탕"/>
    </w:r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6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6C47D8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6C47D8"/>
    <w:pPr>
      <w:spacing w:line="240" w:lineRule="auto"/>
    </w:pPr>
    <w:rPr>
      <w:rFonts w:ascii="Times New Roman" w:eastAsia="바탕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6C47D8"/>
    <w:pPr>
      <w:spacing w:line="240" w:lineRule="auto"/>
      <w:ind w:left="720"/>
    </w:pPr>
    <w:rPr>
      <w:rFonts w:eastAsia="바탕"/>
    </w:rPr>
  </w:style>
  <w:style w:type="paragraph" w:styleId="afffa">
    <w:name w:val="Note Heading"/>
    <w:basedOn w:val="a1"/>
    <w:next w:val="a1"/>
    <w:link w:val="Charf4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4">
    <w:name w:val="각주/미주 머리글 Char"/>
    <w:basedOn w:val="a2"/>
    <w:link w:val="afffa"/>
    <w:uiPriority w:val="99"/>
    <w:semiHidden/>
    <w:rsid w:val="006C47D8"/>
  </w:style>
  <w:style w:type="character" w:styleId="afffb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1"/>
    <w:next w:val="a1"/>
    <w:link w:val="Charf5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5">
    <w:name w:val="인사말 Char"/>
    <w:basedOn w:val="a2"/>
    <w:link w:val="afffc"/>
    <w:uiPriority w:val="99"/>
    <w:semiHidden/>
    <w:rsid w:val="006C47D8"/>
  </w:style>
  <w:style w:type="paragraph" w:styleId="afffd">
    <w:name w:val="Signature"/>
    <w:basedOn w:val="a1"/>
    <w:link w:val="Charf6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6">
    <w:name w:val="서명 Char"/>
    <w:basedOn w:val="a2"/>
    <w:link w:val="afffd"/>
    <w:uiPriority w:val="99"/>
    <w:semiHidden/>
    <w:rsid w:val="006C47D8"/>
  </w:style>
  <w:style w:type="character" w:styleId="afffe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affff5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table" w:styleId="affff6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6C47D8"/>
    <w:pPr>
      <w:spacing w:before="12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  <w:rPr>
      <w:rFonts w:eastAsia="바탕"/>
    </w:r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  <w:rPr>
      <w:rFonts w:eastAsia="바탕"/>
    </w:r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  <w:rPr>
      <w:rFonts w:eastAsia="바탕"/>
    </w:r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  <w:rPr>
      <w:rFonts w:eastAsia="바탕"/>
    </w:r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  <w:rPr>
      <w:rFonts w:eastAsia="바탕"/>
    </w:r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  <w:rPr>
      <w:rFonts w:eastAsia="바탕"/>
    </w:r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  <w:rPr>
      <w:rFonts w:eastAsia="바탕"/>
    </w:r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  <w:rPr>
      <w:rFonts w:eastAsia="바탕"/>
    </w:r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  <w:rPr>
      <w:rFonts w:eastAsia="바탕"/>
    </w:rPr>
  </w:style>
  <w:style w:type="paragraph" w:customStyle="1" w:styleId="affff9">
    <w:name w:val="아이콘"/>
    <w:basedOn w:val="a1"/>
    <w:uiPriority w:val="4"/>
    <w:qFormat/>
    <w:rsid w:val="00DD3F86"/>
    <w:pPr>
      <w:spacing w:after="40" w:line="240" w:lineRule="auto"/>
      <w:jc w:val="center"/>
    </w:pPr>
    <w:rPr>
      <w:color w:val="4C4C4C" w:themeColor="text2" w:themeTint="BF"/>
    </w:rPr>
  </w:style>
  <w:style w:type="character" w:styleId="affffa">
    <w:name w:val="Unresolved Mention"/>
    <w:basedOn w:val="a2"/>
    <w:uiPriority w:val="99"/>
    <w:semiHidden/>
    <w:unhideWhenUsed/>
    <w:rsid w:val="00D8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ithub.com/insoo67par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insoo-park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labs.research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51064;&#49324;%20&#44288;&#47532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67278A4C9D4760ADD19D80DBA67C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26CF40-7C3A-4303-BAE0-2318F4AF5283}"/>
      </w:docPartPr>
      <w:docPartBody>
        <w:p w:rsidR="00640042" w:rsidRDefault="00000000">
          <w:pPr>
            <w:pStyle w:val="3467278A4C9D4760ADD19D80DBA67C48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E9F3A82D7896467DBB8ACB3F1FA223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6E5B51-F5DC-4056-9069-C42CAAFBAB95}"/>
      </w:docPartPr>
      <w:docPartBody>
        <w:p w:rsidR="00640042" w:rsidRDefault="00000000">
          <w:pPr>
            <w:pStyle w:val="E9F3A82D7896467DBB8ACB3F1FA22352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E"/>
    <w:rsid w:val="001317BE"/>
    <w:rsid w:val="003E4BB9"/>
    <w:rsid w:val="0044115B"/>
    <w:rsid w:val="004A2EB5"/>
    <w:rsid w:val="00640042"/>
    <w:rsid w:val="0065414E"/>
    <w:rsid w:val="00AC1B93"/>
    <w:rsid w:val="00E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67278A4C9D4760ADD19D80DBA67C48">
    <w:name w:val="3467278A4C9D4760ADD19D80DBA67C48"/>
    <w:pPr>
      <w:widowControl w:val="0"/>
      <w:wordWrap w:val="0"/>
      <w:autoSpaceDE w:val="0"/>
      <w:autoSpaceDN w:val="0"/>
    </w:pPr>
  </w:style>
  <w:style w:type="paragraph" w:customStyle="1" w:styleId="E9F3A82D7896467DBB8ACB3F1FA22352">
    <w:name w:val="E9F3A82D7896467DBB8ACB3F1FA223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871510-A8E0-494F-8648-BFFB6C2F9DD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인사 관리 이력서.dotx</Template>
  <TotalTime>0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2023-08-06T03:17:00Z</dcterms:created>
  <dcterms:modified xsi:type="dcterms:W3CDTF">2024-03-10T03:22:00Z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